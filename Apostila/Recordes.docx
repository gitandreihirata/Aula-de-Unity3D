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2792E" w14:textId="56783CC1" w:rsidR="006B1C8E" w:rsidRPr="000E4559" w:rsidRDefault="0050655C" w:rsidP="006B1C8E">
      <w:pPr>
        <w:pStyle w:val="Ttulo"/>
        <w:rPr>
          <w:noProof/>
          <w:sz w:val="72"/>
          <w:szCs w:val="72"/>
          <w:lang w:val="pt-BR"/>
        </w:rPr>
      </w:pPr>
      <w:r w:rsidRPr="0050655C">
        <w:rPr>
          <w:noProof/>
          <w:sz w:val="72"/>
          <w:szCs w:val="72"/>
          <w:lang w:val="pt-BR" w:bidi="pt-BR"/>
        </w:rPr>
        <w:t>Sistema de Recordes Genérico</w:t>
      </w:r>
    </w:p>
    <w:p w14:paraId="5E0FD5A4" w14:textId="66A376F6" w:rsidR="006B1C8E" w:rsidRPr="000E4559" w:rsidRDefault="0050655C" w:rsidP="006B1C8E">
      <w:pPr>
        <w:pStyle w:val="Subttulo"/>
        <w:rPr>
          <w:noProof/>
          <w:lang w:val="pt-BR"/>
        </w:rPr>
      </w:pPr>
      <w:bookmarkStart w:id="0" w:name="_Hlk487785372"/>
      <w:bookmarkEnd w:id="0"/>
      <w:r>
        <w:rPr>
          <w:noProof/>
          <w:lang w:val="pt-BR" w:bidi="pt-BR"/>
        </w:rPr>
        <w:t>P</w:t>
      </w:r>
      <w:r w:rsidRPr="0050655C">
        <w:rPr>
          <w:noProof/>
          <w:lang w:val="pt-BR" w:bidi="pt-BR"/>
        </w:rPr>
        <w:t>ermitirá que você salve e carregue recordes</w:t>
      </w:r>
    </w:p>
    <w:p w14:paraId="2083DF34" w14:textId="30CE7637" w:rsidR="006B1C8E" w:rsidRPr="000E4559" w:rsidRDefault="0050655C" w:rsidP="007E519C">
      <w:pPr>
        <w:rPr>
          <w:noProof/>
          <w:lang w:val="pt-BR"/>
        </w:rPr>
      </w:pPr>
      <w:r w:rsidRPr="0050655C">
        <w:rPr>
          <w:noProof/>
          <w:lang w:val="pt-BR" w:bidi="pt-BR"/>
        </w:rPr>
        <w:t>Este sistema permitirá que você salve e carregue recordes para diversas métricas em seus jogos, como "pontos_coletados," "obstaculos_pulados," "tempo_sobrevivencia," etc. Usaremos PlayerPrefs para salvar os dados localmente, o que é simples e eficaz para a maioria dos casos. Para dados mais complexos ou segurança online, outras abordagens como arquivos JSON ou bancos de dados seriam necessárias.</w:t>
      </w:r>
    </w:p>
    <w:p w14:paraId="0B9C3395" w14:textId="7B99D6CC" w:rsidR="00F131F3" w:rsidRDefault="00F131F3" w:rsidP="005D4942">
      <w:pPr>
        <w:jc w:val="center"/>
        <w:rPr>
          <w:noProof/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489764109"/>
        <w:docPartObj>
          <w:docPartGallery w:val="Table of Contents"/>
          <w:docPartUnique/>
        </w:docPartObj>
      </w:sdtPr>
      <w:sdtEndPr>
        <w:rPr>
          <w:b/>
          <w:bCs/>
          <w:lang w:val="pt-PT"/>
        </w:rPr>
      </w:sdtEndPr>
      <w:sdtContent>
        <w:p w14:paraId="0C0D2D01" w14:textId="65B529FA" w:rsidR="005D4942" w:rsidRDefault="005D4942">
          <w:pPr>
            <w:pStyle w:val="CabealhodoSumrio"/>
          </w:pPr>
          <w:r>
            <w:rPr>
              <w:lang w:val="pt-BR"/>
            </w:rPr>
            <w:t>Sumário</w:t>
          </w:r>
        </w:p>
        <w:p w14:paraId="3AB7A525" w14:textId="1B8B8942" w:rsidR="00703401" w:rsidRDefault="005D4942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58725" w:history="1">
            <w:r w:rsidR="00703401" w:rsidRPr="00B51D07">
              <w:rPr>
                <w:rStyle w:val="Hyperlink"/>
                <w:noProof/>
                <w:lang w:val="pt-BR" w:bidi="pt-BR"/>
              </w:rPr>
              <w:t>Desenvolvimento</w:t>
            </w:r>
            <w:r w:rsidR="00703401">
              <w:rPr>
                <w:noProof/>
                <w:webHidden/>
              </w:rPr>
              <w:tab/>
            </w:r>
            <w:r w:rsidR="00703401">
              <w:rPr>
                <w:noProof/>
                <w:webHidden/>
              </w:rPr>
              <w:fldChar w:fldCharType="begin"/>
            </w:r>
            <w:r w:rsidR="00703401">
              <w:rPr>
                <w:noProof/>
                <w:webHidden/>
              </w:rPr>
              <w:instrText xml:space="preserve"> PAGEREF _Toc198658725 \h </w:instrText>
            </w:r>
            <w:r w:rsidR="00703401">
              <w:rPr>
                <w:noProof/>
                <w:webHidden/>
              </w:rPr>
            </w:r>
            <w:r w:rsidR="00703401">
              <w:rPr>
                <w:noProof/>
                <w:webHidden/>
              </w:rPr>
              <w:fldChar w:fldCharType="separate"/>
            </w:r>
            <w:r w:rsidR="0034130D">
              <w:rPr>
                <w:noProof/>
                <w:webHidden/>
              </w:rPr>
              <w:t>2</w:t>
            </w:r>
            <w:r w:rsidR="00703401">
              <w:rPr>
                <w:noProof/>
                <w:webHidden/>
              </w:rPr>
              <w:fldChar w:fldCharType="end"/>
            </w:r>
          </w:hyperlink>
        </w:p>
        <w:p w14:paraId="324758D4" w14:textId="50747579" w:rsidR="00703401" w:rsidRDefault="00703401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658726" w:history="1">
            <w:r w:rsidRPr="00B51D07">
              <w:rPr>
                <w:rStyle w:val="Hyperlink"/>
                <w:noProof/>
                <w:lang w:val="pt-BR" w:bidi="pt-BR"/>
              </w:rPr>
              <w:t>Criando o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3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956E" w14:textId="02598EF0" w:rsidR="00703401" w:rsidRDefault="00703401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658727" w:history="1">
            <w:r w:rsidRPr="00B51D07">
              <w:rPr>
                <w:rStyle w:val="Hyperlink"/>
                <w:noProof/>
                <w:lang w:val="pt-BR" w:bidi="pt-BR"/>
              </w:rPr>
              <w:t>Salvar um Recorde: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3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83AF" w14:textId="1B819F18" w:rsidR="00703401" w:rsidRDefault="00703401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658728" w:history="1">
            <w:r w:rsidRPr="00B51D07">
              <w:rPr>
                <w:rStyle w:val="Hyperlink"/>
                <w:noProof/>
                <w:lang w:val="pt-BR" w:bidi="pt-BR"/>
              </w:rPr>
              <w:t>Carregar um Recorde: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3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D1F9" w14:textId="46F52866" w:rsidR="00703401" w:rsidRDefault="00703401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658729" w:history="1">
            <w:r w:rsidRPr="00B51D07">
              <w:rPr>
                <w:rStyle w:val="Hyperlink"/>
                <w:noProof/>
                <w:lang w:val="pt-BR" w:bidi="pt-BR"/>
              </w:rPr>
              <w:t>Outros Recursos se quiser colocar: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3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2ECA" w14:textId="6EA831E5" w:rsidR="005D4942" w:rsidRDefault="005D4942">
          <w:r>
            <w:rPr>
              <w:b/>
              <w:bCs/>
            </w:rPr>
            <w:fldChar w:fldCharType="end"/>
          </w:r>
        </w:p>
      </w:sdtContent>
    </w:sdt>
    <w:p w14:paraId="5A77E806" w14:textId="77777777" w:rsidR="005D4942" w:rsidRPr="000E4559" w:rsidRDefault="005D4942" w:rsidP="005D4942">
      <w:pPr>
        <w:jc w:val="center"/>
        <w:rPr>
          <w:noProof/>
          <w:lang w:val="pt-BR"/>
        </w:rPr>
      </w:pPr>
    </w:p>
    <w:p w14:paraId="3E4B4755" w14:textId="77777777" w:rsidR="007C65A1" w:rsidRDefault="007C65A1" w:rsidP="007C65A1">
      <w:pPr>
        <w:rPr>
          <w:noProof/>
          <w:lang w:val="pt-BR"/>
        </w:rPr>
      </w:pPr>
    </w:p>
    <w:p w14:paraId="50609D95" w14:textId="77777777" w:rsidR="00C74672" w:rsidRDefault="00C74672" w:rsidP="007C65A1">
      <w:pPr>
        <w:rPr>
          <w:noProof/>
          <w:lang w:val="pt-BR"/>
        </w:rPr>
      </w:pPr>
    </w:p>
    <w:p w14:paraId="43405032" w14:textId="77777777" w:rsidR="00C74672" w:rsidRDefault="00C74672" w:rsidP="007C65A1">
      <w:pPr>
        <w:rPr>
          <w:noProof/>
          <w:lang w:val="pt-BR"/>
        </w:rPr>
      </w:pPr>
    </w:p>
    <w:p w14:paraId="20AA9C15" w14:textId="77777777" w:rsidR="00805EBF" w:rsidRDefault="00805EBF" w:rsidP="007C65A1">
      <w:pPr>
        <w:rPr>
          <w:noProof/>
          <w:lang w:val="pt-BR"/>
        </w:rPr>
      </w:pPr>
    </w:p>
    <w:p w14:paraId="64D7861D" w14:textId="77777777" w:rsidR="00805EBF" w:rsidRDefault="00805EBF" w:rsidP="007C65A1">
      <w:pPr>
        <w:rPr>
          <w:noProof/>
          <w:lang w:val="pt-BR"/>
        </w:rPr>
      </w:pPr>
    </w:p>
    <w:p w14:paraId="45EC1204" w14:textId="77777777" w:rsidR="00805EBF" w:rsidRDefault="00805EBF" w:rsidP="007C65A1">
      <w:pPr>
        <w:rPr>
          <w:noProof/>
          <w:lang w:val="pt-BR"/>
        </w:rPr>
      </w:pPr>
    </w:p>
    <w:p w14:paraId="0D74439E" w14:textId="77777777" w:rsidR="00805EBF" w:rsidRDefault="00805EBF" w:rsidP="007C65A1">
      <w:pPr>
        <w:rPr>
          <w:noProof/>
          <w:lang w:val="pt-BR"/>
        </w:rPr>
      </w:pPr>
    </w:p>
    <w:p w14:paraId="4119F5E6" w14:textId="77777777" w:rsidR="00805EBF" w:rsidRDefault="00805EBF" w:rsidP="007C65A1">
      <w:pPr>
        <w:rPr>
          <w:noProof/>
          <w:lang w:val="pt-BR"/>
        </w:rPr>
      </w:pPr>
    </w:p>
    <w:p w14:paraId="14D98FC1" w14:textId="77777777" w:rsidR="00805EBF" w:rsidRDefault="00805EBF" w:rsidP="007C65A1">
      <w:pPr>
        <w:rPr>
          <w:noProof/>
          <w:lang w:val="pt-BR"/>
        </w:rPr>
      </w:pPr>
    </w:p>
    <w:p w14:paraId="730D56D1" w14:textId="77777777" w:rsidR="00805EBF" w:rsidRDefault="00805EBF" w:rsidP="007C65A1">
      <w:pPr>
        <w:rPr>
          <w:noProof/>
          <w:lang w:val="pt-BR"/>
        </w:rPr>
      </w:pPr>
    </w:p>
    <w:p w14:paraId="0C2AC54F" w14:textId="58DFC58F" w:rsidR="00805EBF" w:rsidRPr="007070BB" w:rsidRDefault="00805EBF" w:rsidP="00805EBF">
      <w:pPr>
        <w:pStyle w:val="Ttulo1"/>
        <w:rPr>
          <w:lang w:val="pt-BR"/>
        </w:rPr>
      </w:pPr>
      <w:bookmarkStart w:id="1" w:name="_Toc198658725"/>
      <w:r>
        <w:rPr>
          <w:lang w:val="pt-BR" w:bidi="pt-BR"/>
        </w:rPr>
        <w:lastRenderedPageBreak/>
        <w:t>Desenvolvimento</w:t>
      </w:r>
      <w:bookmarkEnd w:id="1"/>
    </w:p>
    <w:p w14:paraId="5FE020A5" w14:textId="77777777" w:rsidR="00805EBF" w:rsidRDefault="00805EBF" w:rsidP="00805EBF">
      <w:pPr>
        <w:pStyle w:val="Numerada"/>
        <w:numPr>
          <w:ilvl w:val="0"/>
          <w:numId w:val="0"/>
        </w:numPr>
        <w:rPr>
          <w:lang w:val="pt-BR" w:bidi="pt-BR"/>
        </w:rPr>
      </w:pPr>
      <w:r w:rsidRPr="00FE3C6A">
        <w:rPr>
          <w:lang w:val="pt-BR" w:bidi="pt-BR"/>
        </w:rPr>
        <w:t xml:space="preserve">Neste passo, vamos permitir que portões sejam abertos ao </w:t>
      </w:r>
      <w:r>
        <w:rPr>
          <w:lang w:val="pt-BR" w:bidi="pt-BR"/>
        </w:rPr>
        <w:t>tocar</w:t>
      </w:r>
      <w:r w:rsidRPr="00FE3C6A">
        <w:rPr>
          <w:lang w:val="pt-BR" w:bidi="pt-BR"/>
        </w:rPr>
        <w:t xml:space="preserve"> em </w:t>
      </w:r>
      <w:r>
        <w:rPr>
          <w:lang w:val="pt-BR" w:bidi="pt-BR"/>
        </w:rPr>
        <w:t>algum ativador</w:t>
      </w:r>
      <w:r w:rsidRPr="00FE3C6A">
        <w:rPr>
          <w:lang w:val="pt-BR" w:bidi="pt-BR"/>
        </w:rPr>
        <w:t>. Isso adiciona uma mecânica cooperativa e interativa ao jogo.</w:t>
      </w:r>
    </w:p>
    <w:p w14:paraId="34513594" w14:textId="368810D4" w:rsidR="00805EBF" w:rsidRPr="00805EBF" w:rsidRDefault="00805EBF" w:rsidP="00805EBF">
      <w:pPr>
        <w:pStyle w:val="Ttulo2"/>
        <w:rPr>
          <w:sz w:val="36"/>
          <w:szCs w:val="36"/>
          <w:lang w:val="pt-BR"/>
        </w:rPr>
      </w:pPr>
      <w:bookmarkStart w:id="2" w:name="_Toc198658726"/>
      <w:r w:rsidRPr="00805EBF">
        <w:rPr>
          <w:sz w:val="36"/>
          <w:szCs w:val="36"/>
          <w:lang w:val="pt-BR" w:bidi="pt-BR"/>
        </w:rPr>
        <w:t xml:space="preserve">Criando o </w:t>
      </w:r>
      <w:r>
        <w:rPr>
          <w:sz w:val="36"/>
          <w:szCs w:val="36"/>
          <w:lang w:val="pt-BR" w:bidi="pt-BR"/>
        </w:rPr>
        <w:t>Script</w:t>
      </w:r>
      <w:bookmarkEnd w:id="2"/>
    </w:p>
    <w:p w14:paraId="2A814E3A" w14:textId="77777777" w:rsidR="00805EBF" w:rsidRDefault="00805EBF" w:rsidP="00805EBF">
      <w:pPr>
        <w:rPr>
          <w:lang w:val="pt-BR" w:bidi="pt-BR"/>
        </w:rPr>
      </w:pPr>
      <w:r>
        <w:rPr>
          <w:lang w:val="pt-BR" w:bidi="pt-BR"/>
        </w:rPr>
        <w:t xml:space="preserve">Iremos criar o ativador que será usado para ativar as portas para os elementos </w:t>
      </w:r>
      <w:proofErr w:type="gramStart"/>
      <w:r>
        <w:rPr>
          <w:lang w:val="pt-BR" w:bidi="pt-BR"/>
        </w:rPr>
        <w:t>entrar</w:t>
      </w:r>
      <w:proofErr w:type="gramEnd"/>
      <w:r>
        <w:rPr>
          <w:lang w:val="pt-BR" w:bidi="pt-BR"/>
        </w:rPr>
        <w:t>.</w:t>
      </w:r>
    </w:p>
    <w:p w14:paraId="3DA2CA48" w14:textId="09AD021F" w:rsidR="00805EBF" w:rsidRPr="003A5207" w:rsidRDefault="00805EBF" w:rsidP="00805EBF">
      <w:pPr>
        <w:pStyle w:val="Numerada"/>
        <w:numPr>
          <w:ilvl w:val="0"/>
          <w:numId w:val="36"/>
        </w:numPr>
        <w:tabs>
          <w:tab w:val="left" w:pos="851"/>
        </w:tabs>
        <w:rPr>
          <w:lang w:val="pt-BR" w:bidi="pt-BR"/>
        </w:rPr>
      </w:pPr>
      <w:r w:rsidRPr="00207BB5">
        <w:rPr>
          <w:lang w:val="pt-BR" w:bidi="pt-BR"/>
        </w:rPr>
        <w:t>Crie um</w:t>
      </w:r>
      <w:r>
        <w:rPr>
          <w:lang w:val="pt-BR" w:bidi="pt-BR"/>
        </w:rPr>
        <w:t xml:space="preserve"> script com o nome de </w:t>
      </w:r>
      <w:proofErr w:type="spellStart"/>
      <w:r>
        <w:rPr>
          <w:lang w:val="pt-BR" w:bidi="pt-BR"/>
        </w:rPr>
        <w:t>S_ScoreManager</w:t>
      </w:r>
      <w:proofErr w:type="spellEnd"/>
    </w:p>
    <w:p w14:paraId="32160AEB" w14:textId="597BDDCE" w:rsidR="00805EBF" w:rsidRDefault="00805EBF" w:rsidP="00805EBF">
      <w:pPr>
        <w:pStyle w:val="Numerada"/>
        <w:numPr>
          <w:ilvl w:val="0"/>
          <w:numId w:val="36"/>
        </w:numPr>
        <w:rPr>
          <w:lang w:val="pt-BR" w:bidi="pt-BR"/>
        </w:rPr>
      </w:pPr>
      <w:r>
        <w:rPr>
          <w:lang w:val="pt-BR" w:bidi="pt-BR"/>
        </w:rPr>
        <w:t>Copie o código</w:t>
      </w:r>
    </w:p>
    <w:p w14:paraId="5EF50453" w14:textId="758CF73F" w:rsidR="00905015" w:rsidRDefault="00905015" w:rsidP="00081792">
      <w:pPr>
        <w:rPr>
          <w:noProof/>
        </w:rPr>
      </w:pPr>
    </w:p>
    <w:p w14:paraId="415C524D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using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UnityEngine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;</w:t>
      </w:r>
      <w:proofErr w:type="gramEnd"/>
    </w:p>
    <w:p w14:paraId="0DCE3A1A" w14:textId="5DE5DEAB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using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</w:p>
    <w:p w14:paraId="3B97C107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47D4EB41" w14:textId="5455542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public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static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class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="00805EB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S_</w:t>
      </w:r>
      <w:r w:rsidRPr="0008149A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ScoreManager</w:t>
      </w:r>
      <w:proofErr w:type="spellEnd"/>
    </w:p>
    <w:p w14:paraId="4E5201EA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{</w:t>
      </w:r>
    </w:p>
    <w:p w14:paraId="6A07E6DB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[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System.Serializable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]</w:t>
      </w:r>
    </w:p>
    <w:p w14:paraId="4C304B15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public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class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ScoreEntry</w:t>
      </w:r>
      <w:proofErr w:type="spellEnd"/>
    </w:p>
    <w:p w14:paraId="73BD3134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3C158A28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public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scoreName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r w:rsidRPr="0008149A">
        <w:rPr>
          <w:rFonts w:ascii="Cascadia Mono" w:hAnsi="Cascadia Mono" w:cs="Cascadia Mono"/>
          <w:color w:val="008000"/>
          <w:sz w:val="16"/>
          <w:szCs w:val="16"/>
          <w:highlight w:val="white"/>
          <w:lang w:val="en-US"/>
        </w:rPr>
        <w:t>// Ex: "points_collected_level1", "</w:t>
      </w:r>
      <w:proofErr w:type="spellStart"/>
      <w:r w:rsidRPr="0008149A">
        <w:rPr>
          <w:rFonts w:ascii="Cascadia Mono" w:hAnsi="Cascadia Mono" w:cs="Cascadia Mono"/>
          <w:color w:val="008000"/>
          <w:sz w:val="16"/>
          <w:szCs w:val="16"/>
          <w:highlight w:val="white"/>
          <w:lang w:val="en-US"/>
        </w:rPr>
        <w:t>jumps_flappy</w:t>
      </w:r>
      <w:proofErr w:type="spellEnd"/>
      <w:r w:rsidRPr="0008149A">
        <w:rPr>
          <w:rFonts w:ascii="Cascadia Mono" w:hAnsi="Cascadia Mono" w:cs="Cascadia Mono"/>
          <w:color w:val="008000"/>
          <w:sz w:val="16"/>
          <w:szCs w:val="16"/>
          <w:highlight w:val="white"/>
          <w:lang w:val="en-US"/>
        </w:rPr>
        <w:t>"</w:t>
      </w:r>
    </w:p>
    <w:p w14:paraId="2161FA86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public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scoreValue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;</w:t>
      </w:r>
      <w:proofErr w:type="gramEnd"/>
    </w:p>
    <w:p w14:paraId="46D49FED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6608183E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public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08149A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ScoreEntry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name,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value)</w:t>
      </w:r>
    </w:p>
    <w:p w14:paraId="5F96F7DC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{</w:t>
      </w:r>
    </w:p>
    <w:p w14:paraId="3DAF9DFF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scoreName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name;</w:t>
      </w:r>
      <w:proofErr w:type="gramEnd"/>
    </w:p>
    <w:p w14:paraId="154D08C5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scoreValue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value;</w:t>
      </w:r>
      <w:proofErr w:type="gramEnd"/>
    </w:p>
    <w:p w14:paraId="47562BD5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4FDC620B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4AA2DC4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9B7EB02" w14:textId="679A1819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</w:p>
    <w:p w14:paraId="7FBFA3E8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public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static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SaveHighScore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newValue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bool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higherIsBetter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true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</w:p>
    <w:p w14:paraId="760008F8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77CBB35A" w14:textId="4A753448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</w:p>
    <w:p w14:paraId="5CAC8B50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currentHighScore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LoadHighScore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higherIsBetter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?</w:t>
      </w:r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.MinValue</w:t>
      </w:r>
      <w:proofErr w:type="spellEnd"/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proofErr w:type="gramStart"/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.MaxValue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62697392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02839D61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bool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shouldSave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gramStart"/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false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;</w:t>
      </w:r>
      <w:proofErr w:type="gramEnd"/>
    </w:p>
    <w:p w14:paraId="0E3956F3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higherIsBetter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</w:p>
    <w:p w14:paraId="48C97169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{</w:t>
      </w:r>
    </w:p>
    <w:p w14:paraId="73109E69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newValue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&gt;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currentHighScore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</w:p>
    <w:p w14:paraId="5F9A171B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{</w:t>
      </w:r>
    </w:p>
    <w:p w14:paraId="3575557B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shouldSave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gramStart"/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true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;</w:t>
      </w:r>
      <w:proofErr w:type="gramEnd"/>
    </w:p>
    <w:p w14:paraId="715D0E05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14:paraId="19EFDAD1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21AA474A" w14:textId="41870F3A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else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</w:p>
    <w:p w14:paraId="1C7DA0AD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{</w:t>
      </w:r>
    </w:p>
    <w:p w14:paraId="1A89C891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newValue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currentHighScore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</w:p>
    <w:p w14:paraId="32E03399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>{</w:t>
      </w:r>
    </w:p>
    <w:p w14:paraId="5E285503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 xml:space="preserve">        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shouldSave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gramStart"/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true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;</w:t>
      </w:r>
      <w:proofErr w:type="gramEnd"/>
    </w:p>
    <w:p w14:paraId="4C524B86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14:paraId="0C28420D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7F7AB58D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2193D158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shouldSave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</w:p>
    <w:p w14:paraId="3ED2DED5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{</w:t>
      </w:r>
    </w:p>
    <w:p w14:paraId="3ABB5E42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PlayerPrefs.SetFloat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GenerateScoreKey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newValue</w:t>
      </w:r>
      <w:proofErr w:type="spellEnd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411BCB64" w14:textId="3AF8A6E8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PlayerPrefs.Save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</w:p>
    <w:p w14:paraId="625684C2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Debug.Log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$"New high score saved </w:t>
      </w:r>
      <w:proofErr w:type="gramStart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for '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{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}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'</w:t>
      </w:r>
      <w:proofErr w:type="gramEnd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: 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{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newValue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}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2C2FE09E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43C8D495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else</w:t>
      </w:r>
    </w:p>
    <w:p w14:paraId="0A90210A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{</w:t>
      </w:r>
    </w:p>
    <w:p w14:paraId="565025FE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Debug.Log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$"The value 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{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newValue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}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 did not beat the current high </w:t>
      </w:r>
      <w:proofErr w:type="gramStart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score (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{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currentHighScore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}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)</w:t>
      </w:r>
      <w:proofErr w:type="gramEnd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proofErr w:type="gramStart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for '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{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}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'</w:t>
      </w:r>
      <w:proofErr w:type="gramEnd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."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5BCE654D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1811279F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lastRenderedPageBreak/>
        <w:t xml:space="preserve">    }</w:t>
      </w:r>
    </w:p>
    <w:p w14:paraId="6529C0C6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0C427992" w14:textId="21C69A0E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</w:p>
    <w:p w14:paraId="6D3E88B0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public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static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LoadHighScore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defaultValue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0f)</w:t>
      </w:r>
    </w:p>
    <w:p w14:paraId="130EC00D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37EA6CCB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return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PlayerPrefs.GetFloat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GenerateScoreKey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defaultValue</w:t>
      </w:r>
      <w:proofErr w:type="spellEnd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375C78D2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193D84B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206180D2" w14:textId="78C340AD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</w:p>
    <w:p w14:paraId="5797BDD2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public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static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ResetHighScore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</w:p>
    <w:p w14:paraId="735A10B4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613FCD6A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PlayerPrefs.DeleteKey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GenerateScoreKey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67B83771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PlayerPrefs.Save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2133E563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Debug.Log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$"High score </w:t>
      </w:r>
      <w:proofErr w:type="gramStart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for '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{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}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'</w:t>
      </w:r>
      <w:proofErr w:type="gramEnd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 has been reset."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5EF3B9B1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7279404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A96B3B7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public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static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ResetAllTrackedHighScores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</w:p>
    <w:p w14:paraId="62795077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4514882" w14:textId="5E541BCE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</w:p>
    <w:p w14:paraId="3D5751C2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9E85199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Debug.LogWarning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ResetAllTrackedHighScores</w:t>
      </w:r>
      <w:proofErr w:type="spellEnd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 is a placeholder. 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pt-BR"/>
        </w:rPr>
        <w:t>"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 xml:space="preserve"> +</w:t>
      </w:r>
    </w:p>
    <w:p w14:paraId="408F376B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 xml:space="preserve">                         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"To safely reset all scores managed by this system, you need to iterate through your known </w:t>
      </w:r>
      <w:proofErr w:type="spellStart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scoreType</w:t>
      </w:r>
      <w:proofErr w:type="spellEnd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 keys and call </w:t>
      </w:r>
      <w:proofErr w:type="spellStart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ResetHighScore</w:t>
      </w:r>
      <w:proofErr w:type="spellEnd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 for each. "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+</w:t>
      </w:r>
    </w:p>
    <w:p w14:paraId="514DDFBC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         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"Calling </w:t>
      </w:r>
      <w:proofErr w:type="spellStart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PlayerPrefs.DeleteAll</w:t>
      </w:r>
      <w:proofErr w:type="spellEnd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() is dangerous as it clears ALL </w:t>
      </w:r>
      <w:proofErr w:type="spellStart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PlayerPrefs</w:t>
      </w:r>
      <w:proofErr w:type="spellEnd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 for the project."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338CFD4C" w14:textId="3C457BC5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sz w:val="16"/>
          <w:szCs w:val="16"/>
          <w:highlight w:val="white"/>
          <w:lang w:val="en-US"/>
        </w:rPr>
        <w:t>PlayerPrefs.DeleteAll</w:t>
      </w:r>
      <w:proofErr w:type="spellEnd"/>
      <w:r w:rsidRPr="0008149A">
        <w:rPr>
          <w:rFonts w:ascii="Cascadia Mono" w:hAnsi="Cascadia Mono" w:cs="Cascadia Mono"/>
          <w:sz w:val="16"/>
          <w:szCs w:val="16"/>
          <w:highlight w:val="white"/>
          <w:lang w:val="en-US"/>
        </w:rPr>
        <w:t>(</w:t>
      </w:r>
      <w:proofErr w:type="gramStart"/>
      <w:r w:rsidRPr="0008149A">
        <w:rPr>
          <w:rFonts w:ascii="Cascadia Mono" w:hAnsi="Cascadia Mono" w:cs="Cascadia Mono"/>
          <w:sz w:val="16"/>
          <w:szCs w:val="16"/>
          <w:highlight w:val="white"/>
          <w:lang w:val="en-US"/>
        </w:rPr>
        <w:t>);</w:t>
      </w:r>
      <w:proofErr w:type="gramEnd"/>
    </w:p>
    <w:p w14:paraId="42DE29D2" w14:textId="4E887108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sz w:val="16"/>
          <w:szCs w:val="16"/>
          <w:highlight w:val="white"/>
          <w:lang w:val="en-US"/>
        </w:rPr>
        <w:t>PlayerPrefs.Save</w:t>
      </w:r>
      <w:proofErr w:type="spellEnd"/>
      <w:r w:rsidRPr="0008149A">
        <w:rPr>
          <w:rFonts w:ascii="Cascadia Mono" w:hAnsi="Cascadia Mono" w:cs="Cascadia Mono"/>
          <w:sz w:val="16"/>
          <w:szCs w:val="16"/>
          <w:highlight w:val="white"/>
          <w:lang w:val="en-US"/>
        </w:rPr>
        <w:t>(</w:t>
      </w:r>
      <w:proofErr w:type="gramStart"/>
      <w:r w:rsidRPr="0008149A">
        <w:rPr>
          <w:rFonts w:ascii="Cascadia Mono" w:hAnsi="Cascadia Mono" w:cs="Cascadia Mono"/>
          <w:sz w:val="16"/>
          <w:szCs w:val="16"/>
          <w:highlight w:val="white"/>
          <w:lang w:val="en-US"/>
        </w:rPr>
        <w:t>);</w:t>
      </w:r>
      <w:proofErr w:type="gramEnd"/>
    </w:p>
    <w:p w14:paraId="5FF735A1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29D14140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7DCF07DF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private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static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GenerateScoreKey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</w:p>
    <w:p w14:paraId="0A6DE8BB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35860502" w14:textId="50AA0916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return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$"</w:t>
      </w:r>
      <w:proofErr w:type="spellStart"/>
      <w:proofErr w:type="gramStart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highscore</w:t>
      </w:r>
      <w:proofErr w:type="spellEnd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_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{</w:t>
      </w:r>
      <w:proofErr w:type="spellStart"/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}</w:t>
      </w:r>
      <w:proofErr w:type="gramStart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;</w:t>
      </w:r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</w:p>
    <w:p w14:paraId="717AE49B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12A10812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2DA90354" w14:textId="5BBBA99E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</w:p>
    <w:p w14:paraId="47F17D50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public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static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SaveScoreToList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listScoreType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newScore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maxListSize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5,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bool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higherIsBetter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true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</w:p>
    <w:p w14:paraId="16615110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E6F94FA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List&lt;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scoreList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LoadScoreList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listScoreType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maxListSize</w:t>
      </w:r>
      <w:proofErr w:type="spellEnd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09B2FD36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scoreList.Add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newScore</w:t>
      </w:r>
      <w:proofErr w:type="spellEnd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32A8B18C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0CB012CB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higherIsBetter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</w:p>
    <w:p w14:paraId="59CD9B6F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{</w:t>
      </w:r>
    </w:p>
    <w:p w14:paraId="3FD0D92D" w14:textId="0CE92D2E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scoreList.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Sort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((</w:t>
      </w:r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a, b) =&gt;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b.CompareTo</w:t>
      </w:r>
      <w:proofErr w:type="spellEnd"/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(a)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</w:p>
    <w:p w14:paraId="4A2863BF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0A876C68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else</w:t>
      </w:r>
    </w:p>
    <w:p w14:paraId="08569957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{</w:t>
      </w:r>
    </w:p>
    <w:p w14:paraId="7D4563FC" w14:textId="36C1C818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scoreList.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Sort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((</w:t>
      </w:r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a, b) =&gt;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a.CompareTo</w:t>
      </w:r>
      <w:proofErr w:type="spellEnd"/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(b)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6A19C264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79435C4D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2838FE58" w14:textId="432600C8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</w:t>
      </w:r>
    </w:p>
    <w:p w14:paraId="2D823FED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scoreList.Count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&gt;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maxListSize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</w:p>
    <w:p w14:paraId="78DB2549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{</w:t>
      </w:r>
    </w:p>
    <w:p w14:paraId="0A325896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scoreList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scoreList.GetRange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(0,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maxListSize</w:t>
      </w:r>
      <w:proofErr w:type="spellEnd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487D17BB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02044557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7F0D32EB" w14:textId="23F8DE1C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scoresString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.Join</w:t>
      </w:r>
      <w:proofErr w:type="spellEnd"/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"|"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scoreList</w:t>
      </w:r>
      <w:proofErr w:type="spellEnd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</w:p>
    <w:p w14:paraId="38675523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6F39EB9D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PlayerPrefs.SetString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GenerateScoreKey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listScoreType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+ 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"_list"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scoresString</w:t>
      </w:r>
      <w:proofErr w:type="spellEnd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1C10E651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PlayerPrefs.Save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4F6063B4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Debug.Log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$"Score 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{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newScore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}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 saved to </w:t>
      </w:r>
      <w:proofErr w:type="gramStart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list '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{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listScoreType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}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'</w:t>
      </w:r>
      <w:proofErr w:type="gramEnd"/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. Current list: 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{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scoresString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}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3FDDC5A9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39F4B2FF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399A1524" w14:textId="1D6DAFC4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</w:p>
    <w:p w14:paraId="6729D13B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public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static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List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LoadScoreList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listScoreType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maxListSize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5)</w:t>
      </w:r>
    </w:p>
    <w:p w14:paraId="4A4CA564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7971C8D0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listKey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GenerateScoreKey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listScoreType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+ 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"_list"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1D31CB73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List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scoreList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new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List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&gt;();</w:t>
      </w:r>
      <w:proofErr w:type="gramEnd"/>
    </w:p>
    <w:p w14:paraId="1A56C63C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0DFF9BE7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PlayerPrefs.HasKey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listKey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))</w:t>
      </w:r>
    </w:p>
    <w:p w14:paraId="220CB7EC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{</w:t>
      </w:r>
    </w:p>
    <w:p w14:paraId="5CF8ABC1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scoresString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PlayerPrefs.GetString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listKey</w:t>
      </w:r>
      <w:proofErr w:type="spellEnd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4AE1EED8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scoresArray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scoresString.Split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08149A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'|'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5894A53E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9940E05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foreach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s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scoresArray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</w:p>
    <w:p w14:paraId="1FEAAF22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{</w:t>
      </w:r>
    </w:p>
    <w:p w14:paraId="094D729D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(!</w:t>
      </w:r>
      <w:proofErr w:type="spellStart"/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.IsNullOrEmpty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(s) &amp;&amp; </w:t>
      </w:r>
      <w:proofErr w:type="spellStart"/>
      <w:proofErr w:type="gramStart"/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.TryParse</w:t>
      </w:r>
      <w:proofErr w:type="spellEnd"/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(s,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System.Globalization.</w:t>
      </w:r>
      <w:r w:rsidRPr="0008149A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NumberStyles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.Any</w:t>
      </w:r>
      <w:proofErr w:type="spellEnd"/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System.Globalization.</w:t>
      </w:r>
      <w:r w:rsidRPr="0008149A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CultureInfo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.InvariantCulture</w:t>
      </w:r>
      <w:proofErr w:type="spellEnd"/>
      <w:proofErr w:type="gram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out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score))</w:t>
      </w:r>
    </w:p>
    <w:p w14:paraId="7B329A8B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14:paraId="5F5FB876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scoreList.Add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(score</w:t>
      </w:r>
      <w:proofErr w:type="gram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76346B58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14:paraId="5406FF10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14:paraId="2B73D876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4A578BDD" w14:textId="13FCB2A5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</w:p>
    <w:p w14:paraId="1B9D854A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 xml:space="preserve">        </w:t>
      </w:r>
      <w:proofErr w:type="spellStart"/>
      <w:r w:rsidRPr="0008149A">
        <w:rPr>
          <w:rFonts w:ascii="Cascadia Mono" w:hAnsi="Cascadia Mono" w:cs="Cascadia Mono"/>
          <w:color w:val="0000FF"/>
          <w:sz w:val="16"/>
          <w:szCs w:val="16"/>
          <w:highlight w:val="white"/>
          <w:lang w:val="pt-BR"/>
        </w:rPr>
        <w:t>return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 xml:space="preserve"> </w:t>
      </w:r>
      <w:proofErr w:type="spellStart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>scoreList</w:t>
      </w:r>
      <w:proofErr w:type="spellEnd"/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>;</w:t>
      </w:r>
    </w:p>
    <w:p w14:paraId="050F1FDC" w14:textId="77777777" w:rsidR="00081792" w:rsidRPr="0008149A" w:rsidRDefault="00081792" w:rsidP="0008179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 xml:space="preserve">    }</w:t>
      </w:r>
    </w:p>
    <w:p w14:paraId="077CF56B" w14:textId="3045E256" w:rsidR="00081792" w:rsidRPr="0008149A" w:rsidRDefault="00081792" w:rsidP="00081792">
      <w:pPr>
        <w:rPr>
          <w:noProof/>
          <w:sz w:val="16"/>
          <w:szCs w:val="16"/>
        </w:rPr>
      </w:pPr>
      <w:r w:rsidRPr="0008149A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>}</w:t>
      </w:r>
    </w:p>
    <w:p w14:paraId="52AC3654" w14:textId="2B5179ED" w:rsidR="00DA3035" w:rsidRDefault="00DA3035" w:rsidP="0056685F">
      <w:pPr>
        <w:rPr>
          <w:noProof/>
          <w:lang w:val="pt-BR"/>
        </w:rPr>
      </w:pPr>
      <w:bookmarkStart w:id="3" w:name="_Hlk530493068"/>
    </w:p>
    <w:p w14:paraId="6DE3CC30" w14:textId="0690B95B" w:rsidR="0056685F" w:rsidRPr="00805EBF" w:rsidRDefault="0056685F" w:rsidP="0056685F">
      <w:pPr>
        <w:pStyle w:val="Ttulo2"/>
        <w:rPr>
          <w:sz w:val="36"/>
          <w:szCs w:val="36"/>
          <w:lang w:val="pt-BR"/>
        </w:rPr>
      </w:pPr>
      <w:bookmarkStart w:id="4" w:name="_Toc198658727"/>
      <w:r w:rsidRPr="0056685F">
        <w:rPr>
          <w:sz w:val="36"/>
          <w:szCs w:val="36"/>
          <w:lang w:val="pt-BR" w:bidi="pt-BR"/>
        </w:rPr>
        <w:t>Salvar um Recorde:</w:t>
      </w:r>
      <w:bookmarkEnd w:id="4"/>
    </w:p>
    <w:p w14:paraId="571D4F70" w14:textId="6E63C89C" w:rsidR="0056685F" w:rsidRDefault="0056685F" w:rsidP="0056685F">
      <w:pPr>
        <w:rPr>
          <w:lang w:val="pt-BR" w:bidi="pt-BR"/>
        </w:rPr>
      </w:pPr>
      <w:r w:rsidRPr="0056685F">
        <w:rPr>
          <w:lang w:val="pt-BR" w:bidi="pt-BR"/>
        </w:rPr>
        <w:t xml:space="preserve">Quando o jogador atingir uma pontuação que pode ser um recorde, chame a função </w:t>
      </w:r>
      <w:proofErr w:type="spellStart"/>
      <w:r w:rsidRPr="0056685F">
        <w:rPr>
          <w:lang w:val="pt-BR" w:bidi="pt-BR"/>
        </w:rPr>
        <w:t>SaveHighScore</w:t>
      </w:r>
      <w:proofErr w:type="spellEnd"/>
      <w:r w:rsidRPr="0056685F">
        <w:rPr>
          <w:lang w:val="pt-BR" w:bidi="pt-BR"/>
        </w:rPr>
        <w:t>.</w:t>
      </w:r>
    </w:p>
    <w:p w14:paraId="6821BF1C" w14:textId="40C62DB5" w:rsidR="0056685F" w:rsidRDefault="0056685F" w:rsidP="0056685F">
      <w:pPr>
        <w:rPr>
          <w:lang w:val="pt-BR" w:bidi="pt-BR"/>
        </w:rPr>
      </w:pPr>
      <w:r>
        <w:rPr>
          <w:lang w:val="pt-BR" w:bidi="pt-BR"/>
        </w:rPr>
        <w:t>Como exemplo teremos 3 situações de jogos diferentes:</w:t>
      </w:r>
    </w:p>
    <w:p w14:paraId="12D367E6" w14:textId="6D41D473" w:rsidR="0056685F" w:rsidRPr="0056685F" w:rsidRDefault="0056685F" w:rsidP="0056685F">
      <w:pPr>
        <w:pStyle w:val="PargrafodaLista"/>
        <w:numPr>
          <w:ilvl w:val="0"/>
          <w:numId w:val="38"/>
        </w:numPr>
        <w:rPr>
          <w:lang w:val="pt-BR" w:bidi="pt-BR"/>
        </w:rPr>
      </w:pPr>
      <w:r w:rsidRPr="0056685F">
        <w:rPr>
          <w:lang w:val="pt-BR" w:bidi="pt-BR"/>
        </w:rPr>
        <w:t>Exemplo 1: Jogo de coletar itens (maior pontuação é melhor)</w:t>
      </w:r>
    </w:p>
    <w:p w14:paraId="46ABDED0" w14:textId="11801F9D" w:rsidR="0056685F" w:rsidRDefault="0056685F" w:rsidP="009B36D9">
      <w:pPr>
        <w:pStyle w:val="Numerada"/>
        <w:numPr>
          <w:ilvl w:val="0"/>
          <w:numId w:val="37"/>
        </w:numPr>
        <w:tabs>
          <w:tab w:val="left" w:pos="851"/>
        </w:tabs>
        <w:rPr>
          <w:noProof/>
          <w:lang w:val="pt-BR"/>
        </w:rPr>
      </w:pPr>
      <w:r w:rsidRPr="0056685F">
        <w:rPr>
          <w:lang w:val="pt-BR" w:bidi="pt-BR"/>
        </w:rPr>
        <w:t>Escreva o código</w:t>
      </w:r>
      <w:r>
        <w:rPr>
          <w:lang w:val="pt-BR" w:bidi="pt-BR"/>
        </w:rPr>
        <w:t>:</w:t>
      </w:r>
    </w:p>
    <w:p w14:paraId="329F0737" w14:textId="77777777" w:rsidR="0056685F" w:rsidRDefault="0056685F" w:rsidP="0056685F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// Em algum script do seu jogo, após o jogador coletar itens:</w:t>
      </w:r>
    </w:p>
    <w:p w14:paraId="19E4A944" w14:textId="77777777" w:rsidR="0056685F" w:rsidRDefault="0056685F" w:rsidP="0056685F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pt-B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>currentPoints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 xml:space="preserve"> = 150;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Pegue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 xml:space="preserve"> a pontuação atual do jogador</w:t>
      </w:r>
    </w:p>
    <w:p w14:paraId="743E58D6" w14:textId="77777777" w:rsidR="0056685F" w:rsidRDefault="0056685F" w:rsidP="0056685F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66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ScoreManager.SaveHighScore</w:t>
      </w:r>
      <w:proofErr w:type="spellEnd"/>
      <w:r w:rsidRPr="00566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66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66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total_collected_points</w:t>
      </w:r>
      <w:proofErr w:type="spellEnd"/>
      <w:r w:rsidRPr="00566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66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66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currentPoints</w:t>
      </w:r>
      <w:proofErr w:type="spellEnd"/>
      <w:proofErr w:type="gramStart"/>
      <w:r w:rsidRPr="00566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7E12A6F" w14:textId="77777777" w:rsidR="0056685F" w:rsidRDefault="0056685F" w:rsidP="0056685F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B69C68" w14:textId="3B72EDAB" w:rsidR="0056685F" w:rsidRPr="0056685F" w:rsidRDefault="0056685F" w:rsidP="0056685F">
      <w:pPr>
        <w:pStyle w:val="PargrafodaLista"/>
        <w:numPr>
          <w:ilvl w:val="0"/>
          <w:numId w:val="38"/>
        </w:numPr>
        <w:rPr>
          <w:lang w:val="pt-BR" w:bidi="pt-BR"/>
        </w:rPr>
      </w:pPr>
      <w:r w:rsidRPr="0056685F">
        <w:rPr>
          <w:lang w:val="pt-BR" w:bidi="pt-BR"/>
        </w:rPr>
        <w:t xml:space="preserve">Exemplo 2: Jogo tipo </w:t>
      </w:r>
      <w:proofErr w:type="spellStart"/>
      <w:r w:rsidRPr="0056685F">
        <w:rPr>
          <w:lang w:val="pt-BR" w:bidi="pt-BR"/>
        </w:rPr>
        <w:t>Flappy</w:t>
      </w:r>
      <w:proofErr w:type="spellEnd"/>
      <w:r w:rsidRPr="0056685F">
        <w:rPr>
          <w:lang w:val="pt-BR" w:bidi="pt-BR"/>
        </w:rPr>
        <w:t xml:space="preserve"> Bird (maior número de obstáculos pulados é melhor)</w:t>
      </w:r>
    </w:p>
    <w:p w14:paraId="6C9B030B" w14:textId="77777777" w:rsidR="0056685F" w:rsidRDefault="0056685F" w:rsidP="0056685F">
      <w:pPr>
        <w:pStyle w:val="Numerada"/>
        <w:numPr>
          <w:ilvl w:val="0"/>
          <w:numId w:val="37"/>
        </w:numPr>
        <w:tabs>
          <w:tab w:val="left" w:pos="851"/>
        </w:tabs>
        <w:rPr>
          <w:noProof/>
          <w:lang w:val="pt-BR"/>
        </w:rPr>
      </w:pPr>
      <w:r w:rsidRPr="0056685F">
        <w:rPr>
          <w:lang w:val="pt-BR" w:bidi="pt-BR"/>
        </w:rPr>
        <w:t>Escreva o código</w:t>
      </w:r>
      <w:r>
        <w:rPr>
          <w:lang w:val="pt-BR" w:bidi="pt-BR"/>
        </w:rPr>
        <w:t>:</w:t>
      </w:r>
    </w:p>
    <w:bookmarkEnd w:id="3"/>
    <w:p w14:paraId="185035CA" w14:textId="77777777" w:rsidR="004C641D" w:rsidRDefault="004C641D" w:rsidP="004C641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// No script que controla os pulos:</w:t>
      </w:r>
    </w:p>
    <w:p w14:paraId="582C531C" w14:textId="77777777" w:rsidR="004C641D" w:rsidRPr="004C641D" w:rsidRDefault="004C641D" w:rsidP="004C641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64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64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64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obstaclesJumped</w:t>
      </w:r>
      <w:proofErr w:type="spellEnd"/>
      <w:r w:rsidRPr="004C64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C64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25;</w:t>
      </w:r>
      <w:proofErr w:type="gramEnd"/>
    </w:p>
    <w:p w14:paraId="6188AF66" w14:textId="377D3303" w:rsidR="0056685F" w:rsidRDefault="004C641D" w:rsidP="004C641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C64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ScoreManager</w:t>
      </w:r>
      <w:proofErr w:type="gramEnd"/>
      <w:r w:rsidRPr="004C64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.SaveHighScore</w:t>
      </w:r>
      <w:proofErr w:type="spellEnd"/>
      <w:r w:rsidRPr="004C64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C64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C64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flappy_obstacles_jumped</w:t>
      </w:r>
      <w:proofErr w:type="spellEnd"/>
      <w:r w:rsidRPr="004C64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C64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C64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obstaclesJumped</w:t>
      </w:r>
      <w:proofErr w:type="spellEnd"/>
      <w:proofErr w:type="gramStart"/>
      <w:r w:rsidRPr="004C64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81366B2" w14:textId="77777777" w:rsidR="004C641D" w:rsidRDefault="004C641D" w:rsidP="004C641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61123F" w14:textId="61D7B1A6" w:rsidR="00B36906" w:rsidRPr="0056685F" w:rsidRDefault="00B36906" w:rsidP="00B36906">
      <w:pPr>
        <w:pStyle w:val="PargrafodaLista"/>
        <w:numPr>
          <w:ilvl w:val="0"/>
          <w:numId w:val="38"/>
        </w:numPr>
        <w:rPr>
          <w:lang w:val="pt-BR" w:bidi="pt-BR"/>
        </w:rPr>
      </w:pPr>
      <w:r w:rsidRPr="00B36906">
        <w:rPr>
          <w:lang w:val="pt-BR" w:bidi="pt-BR"/>
        </w:rPr>
        <w:t>Exemplo 3: Recorde de tempo (menor tempo é melhor)</w:t>
      </w:r>
    </w:p>
    <w:p w14:paraId="3A05CBCF" w14:textId="77777777" w:rsidR="00B36906" w:rsidRDefault="00B36906" w:rsidP="00B36906">
      <w:pPr>
        <w:pStyle w:val="Numerada"/>
        <w:numPr>
          <w:ilvl w:val="0"/>
          <w:numId w:val="37"/>
        </w:numPr>
        <w:tabs>
          <w:tab w:val="left" w:pos="851"/>
        </w:tabs>
        <w:rPr>
          <w:noProof/>
          <w:lang w:val="pt-BR"/>
        </w:rPr>
      </w:pPr>
      <w:r w:rsidRPr="0056685F">
        <w:rPr>
          <w:lang w:val="pt-BR" w:bidi="pt-BR"/>
        </w:rPr>
        <w:t>Escreva o código</w:t>
      </w:r>
      <w:r>
        <w:rPr>
          <w:lang w:val="pt-BR" w:bidi="pt-BR"/>
        </w:rPr>
        <w:t>:</w:t>
      </w:r>
    </w:p>
    <w:p w14:paraId="256491C3" w14:textId="77777777" w:rsidR="00B36906" w:rsidRDefault="00B36906" w:rsidP="00B36906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// Ao finalizar uma corrida/fase:</w:t>
      </w:r>
    </w:p>
    <w:p w14:paraId="1E38B963" w14:textId="77777777" w:rsidR="00B36906" w:rsidRDefault="00B36906" w:rsidP="00B36906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pt-BR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>finalTime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 xml:space="preserve"> = 45.7f;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// em segundos</w:t>
      </w:r>
    </w:p>
    <w:p w14:paraId="7BB7B5B6" w14:textId="012CD2C0" w:rsidR="004C641D" w:rsidRDefault="00B36906" w:rsidP="00B36906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>ScoreManager.SaveHighScore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pt-BR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pt-BR"/>
        </w:rPr>
        <w:t>race_track_X_time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pt-BR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>finalTime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pt-BR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// false indica que menor é melhor</w:t>
      </w:r>
    </w:p>
    <w:p w14:paraId="3C788575" w14:textId="77777777" w:rsidR="00B36906" w:rsidRDefault="00B36906" w:rsidP="00B36906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</w:pPr>
    </w:p>
    <w:p w14:paraId="23F00268" w14:textId="50064A3D" w:rsidR="00B36906" w:rsidRPr="00805EBF" w:rsidRDefault="00B36906" w:rsidP="00B36906">
      <w:pPr>
        <w:pStyle w:val="Ttulo2"/>
        <w:rPr>
          <w:sz w:val="36"/>
          <w:szCs w:val="36"/>
          <w:lang w:val="pt-BR"/>
        </w:rPr>
      </w:pPr>
      <w:bookmarkStart w:id="5" w:name="_Toc198658728"/>
      <w:r>
        <w:rPr>
          <w:sz w:val="36"/>
          <w:szCs w:val="36"/>
          <w:lang w:val="pt-BR" w:bidi="pt-BR"/>
        </w:rPr>
        <w:t>Carregar</w:t>
      </w:r>
      <w:r w:rsidRPr="0056685F">
        <w:rPr>
          <w:sz w:val="36"/>
          <w:szCs w:val="36"/>
          <w:lang w:val="pt-BR" w:bidi="pt-BR"/>
        </w:rPr>
        <w:t xml:space="preserve"> um Recorde:</w:t>
      </w:r>
      <w:bookmarkEnd w:id="5"/>
    </w:p>
    <w:p w14:paraId="49991C35" w14:textId="7F83EF3C" w:rsidR="00B36906" w:rsidRDefault="00B36906" w:rsidP="00B36906">
      <w:pPr>
        <w:rPr>
          <w:lang w:val="pt-BR" w:bidi="pt-BR"/>
        </w:rPr>
      </w:pPr>
      <w:r w:rsidRPr="00B36906">
        <w:rPr>
          <w:lang w:val="pt-BR" w:bidi="pt-BR"/>
        </w:rPr>
        <w:t xml:space="preserve">Para exibir o recorde em uma tela de menu, Game </w:t>
      </w:r>
      <w:proofErr w:type="gramStart"/>
      <w:r w:rsidRPr="00B36906">
        <w:rPr>
          <w:lang w:val="pt-BR" w:bidi="pt-BR"/>
        </w:rPr>
        <w:t>Over, etc.</w:t>
      </w:r>
      <w:proofErr w:type="gramEnd"/>
    </w:p>
    <w:p w14:paraId="09E2201E" w14:textId="61138164" w:rsidR="00B36906" w:rsidRDefault="00B36906" w:rsidP="00B36906">
      <w:pPr>
        <w:pStyle w:val="Numerada"/>
        <w:numPr>
          <w:ilvl w:val="0"/>
          <w:numId w:val="39"/>
        </w:numPr>
        <w:tabs>
          <w:tab w:val="left" w:pos="851"/>
        </w:tabs>
        <w:rPr>
          <w:noProof/>
          <w:lang w:val="pt-BR"/>
        </w:rPr>
      </w:pPr>
      <w:r>
        <w:rPr>
          <w:lang w:val="pt-BR" w:bidi="pt-BR"/>
        </w:rPr>
        <w:t>Coloque esse</w:t>
      </w:r>
      <w:r w:rsidRPr="00B36906">
        <w:rPr>
          <w:lang w:val="pt-BR" w:bidi="pt-BR"/>
        </w:rPr>
        <w:t xml:space="preserve"> código</w:t>
      </w:r>
      <w:r>
        <w:rPr>
          <w:lang w:val="pt-BR" w:bidi="pt-BR"/>
        </w:rPr>
        <w:t xml:space="preserve"> em um script que você já tenha para controlar a UI, ou crie um script novo e chame de </w:t>
      </w:r>
      <w:proofErr w:type="spellStart"/>
      <w:r>
        <w:rPr>
          <w:lang w:val="pt-BR" w:bidi="pt-BR"/>
        </w:rPr>
        <w:t>S_GameUI</w:t>
      </w:r>
      <w:proofErr w:type="spellEnd"/>
    </w:p>
    <w:p w14:paraId="503ACEFA" w14:textId="77777777" w:rsidR="006070DD" w:rsidRDefault="006070DD" w:rsidP="006070DD">
      <w:pPr>
        <w:pStyle w:val="Numerada"/>
        <w:numPr>
          <w:ilvl w:val="0"/>
          <w:numId w:val="0"/>
        </w:numPr>
        <w:tabs>
          <w:tab w:val="left" w:pos="851"/>
        </w:tabs>
        <w:rPr>
          <w:noProof/>
          <w:lang w:val="pt-BR"/>
        </w:rPr>
      </w:pPr>
    </w:p>
    <w:p w14:paraId="17C082EA" w14:textId="436E4D08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070DD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using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UnityEngine.</w:t>
      </w:r>
      <w:proofErr w:type="gram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UI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;</w:t>
      </w:r>
      <w:proofErr w:type="gram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</w:p>
    <w:p w14:paraId="4F6AFDCF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697CDE2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070DD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public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Text </w:t>
      </w:r>
      <w:proofErr w:type="spellStart"/>
      <w:proofErr w:type="gram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textHighScoreCollect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;</w:t>
      </w:r>
      <w:proofErr w:type="gramEnd"/>
    </w:p>
    <w:p w14:paraId="18C22F38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070DD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public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Text </w:t>
      </w:r>
      <w:proofErr w:type="spellStart"/>
      <w:proofErr w:type="gram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textHighScoreJumps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;</w:t>
      </w:r>
      <w:proofErr w:type="gramEnd"/>
    </w:p>
    <w:p w14:paraId="6C9A4232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070DD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lastRenderedPageBreak/>
        <w:t>public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Text </w:t>
      </w:r>
      <w:proofErr w:type="spellStart"/>
      <w:proofErr w:type="gram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textHighScoreTime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;</w:t>
      </w:r>
      <w:proofErr w:type="gramEnd"/>
    </w:p>
    <w:p w14:paraId="74EA639C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EFC43CB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</w:pPr>
      <w:proofErr w:type="spellStart"/>
      <w:r w:rsidRPr="006070DD">
        <w:rPr>
          <w:rFonts w:ascii="Cascadia Mono" w:hAnsi="Cascadia Mono" w:cs="Cascadia Mono"/>
          <w:color w:val="0000FF"/>
          <w:sz w:val="16"/>
          <w:szCs w:val="16"/>
          <w:highlight w:val="white"/>
          <w:lang w:val="pt-BR"/>
        </w:rPr>
        <w:t>void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 xml:space="preserve"> </w:t>
      </w:r>
      <w:proofErr w:type="gram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>Start(</w:t>
      </w:r>
      <w:proofErr w:type="gram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>)</w:t>
      </w:r>
    </w:p>
    <w:p w14:paraId="0EC1A0C9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>{</w:t>
      </w:r>
    </w:p>
    <w:p w14:paraId="3541F0EC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 xml:space="preserve">    </w:t>
      </w:r>
      <w:r w:rsidRPr="006070DD">
        <w:rPr>
          <w:rFonts w:ascii="Cascadia Mono" w:hAnsi="Cascadia Mono" w:cs="Cascadia Mono"/>
          <w:color w:val="008000"/>
          <w:sz w:val="16"/>
          <w:szCs w:val="16"/>
          <w:highlight w:val="white"/>
          <w:lang w:val="pt-BR"/>
        </w:rPr>
        <w:t>// Carrega o recorde de coleta, se não existir, mostra 0</w:t>
      </w:r>
    </w:p>
    <w:p w14:paraId="3DC46686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 xml:space="preserve">    </w:t>
      </w:r>
      <w:r w:rsidRPr="006070DD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highScoreCollect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ScoreManager.LoadHighScore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6070DD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6070DD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total_collected_points</w:t>
      </w:r>
      <w:proofErr w:type="spellEnd"/>
      <w:r w:rsidRPr="006070DD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</w:t>
      </w:r>
      <w:proofErr w:type="gram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329E05E3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textHighScoreCollect.text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r w:rsidRPr="006070DD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"High Score (Collect): "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highScoreCollect.ToString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73549BD2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0FEAB6A3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6070DD">
        <w:rPr>
          <w:rFonts w:ascii="Cascadia Mono" w:hAnsi="Cascadia Mono" w:cs="Cascadia Mono"/>
          <w:color w:val="008000"/>
          <w:sz w:val="16"/>
          <w:szCs w:val="16"/>
          <w:highlight w:val="white"/>
          <w:lang w:val="pt-BR"/>
        </w:rPr>
        <w:t>// Carrega o recorde de saltos</w:t>
      </w:r>
    </w:p>
    <w:p w14:paraId="3A6D3BB2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 xml:space="preserve">    </w:t>
      </w:r>
      <w:proofErr w:type="spellStart"/>
      <w:r w:rsidRPr="006070DD">
        <w:rPr>
          <w:rFonts w:ascii="Cascadia Mono" w:hAnsi="Cascadia Mono" w:cs="Cascadia Mono"/>
          <w:color w:val="0000FF"/>
          <w:sz w:val="16"/>
          <w:szCs w:val="16"/>
          <w:highlight w:val="white"/>
          <w:lang w:val="pt-BR"/>
        </w:rPr>
        <w:t>float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 xml:space="preserve"> </w:t>
      </w:r>
      <w:proofErr w:type="spell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>highScoreJumps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 xml:space="preserve"> = </w:t>
      </w:r>
      <w:proofErr w:type="spell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>ScoreManager.LoadHighScore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>(</w:t>
      </w:r>
      <w:r w:rsidRPr="006070DD">
        <w:rPr>
          <w:rFonts w:ascii="Cascadia Mono" w:hAnsi="Cascadia Mono" w:cs="Cascadia Mono"/>
          <w:color w:val="A31515"/>
          <w:sz w:val="16"/>
          <w:szCs w:val="16"/>
          <w:highlight w:val="white"/>
          <w:lang w:val="pt-BR"/>
        </w:rPr>
        <w:t>"</w:t>
      </w:r>
      <w:proofErr w:type="spellStart"/>
      <w:r w:rsidRPr="006070DD">
        <w:rPr>
          <w:rFonts w:ascii="Cascadia Mono" w:hAnsi="Cascadia Mono" w:cs="Cascadia Mono"/>
          <w:color w:val="A31515"/>
          <w:sz w:val="16"/>
          <w:szCs w:val="16"/>
          <w:highlight w:val="white"/>
          <w:lang w:val="pt-BR"/>
        </w:rPr>
        <w:t>flappy_obstacles_jumped</w:t>
      </w:r>
      <w:proofErr w:type="spellEnd"/>
      <w:r w:rsidRPr="006070DD">
        <w:rPr>
          <w:rFonts w:ascii="Cascadia Mono" w:hAnsi="Cascadia Mono" w:cs="Cascadia Mono"/>
          <w:color w:val="A31515"/>
          <w:sz w:val="16"/>
          <w:szCs w:val="16"/>
          <w:highlight w:val="white"/>
          <w:lang w:val="pt-BR"/>
        </w:rPr>
        <w:t>"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>);</w:t>
      </w:r>
    </w:p>
    <w:p w14:paraId="0B97E326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 xml:space="preserve">    </w:t>
      </w:r>
      <w:proofErr w:type="spell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textHighScoreJumps.text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r w:rsidRPr="006070DD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"High Score (Jumps): "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highScoreJumps.ToString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5CF1E738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474034F2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6070DD">
        <w:rPr>
          <w:rFonts w:ascii="Cascadia Mono" w:hAnsi="Cascadia Mono" w:cs="Cascadia Mono"/>
          <w:color w:val="008000"/>
          <w:sz w:val="16"/>
          <w:szCs w:val="16"/>
          <w:highlight w:val="white"/>
          <w:lang w:val="pt-BR"/>
        </w:rPr>
        <w:t>// Carrega o recorde de tempo. Se não houver, pode mostrar um valor alto ou "N/A"</w:t>
      </w:r>
    </w:p>
    <w:p w14:paraId="053C0D72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 xml:space="preserve">    </w:t>
      </w:r>
      <w:r w:rsidRPr="006070DD">
        <w:rPr>
          <w:rFonts w:ascii="Cascadia Mono" w:hAnsi="Cascadia Mono" w:cs="Cascadia Mono"/>
          <w:color w:val="008000"/>
          <w:sz w:val="16"/>
          <w:szCs w:val="16"/>
          <w:highlight w:val="white"/>
          <w:lang w:val="pt-BR"/>
        </w:rPr>
        <w:t xml:space="preserve">// Para tempo (menor é melhor), o valor padrão se não existir deve ser </w:t>
      </w:r>
      <w:proofErr w:type="spellStart"/>
      <w:proofErr w:type="gramStart"/>
      <w:r w:rsidRPr="006070DD">
        <w:rPr>
          <w:rFonts w:ascii="Cascadia Mono" w:hAnsi="Cascadia Mono" w:cs="Cascadia Mono"/>
          <w:color w:val="008000"/>
          <w:sz w:val="16"/>
          <w:szCs w:val="16"/>
          <w:highlight w:val="white"/>
          <w:lang w:val="pt-BR"/>
        </w:rPr>
        <w:t>float.MaxValue</w:t>
      </w:r>
      <w:proofErr w:type="spellEnd"/>
      <w:proofErr w:type="gramEnd"/>
    </w:p>
    <w:p w14:paraId="6BDC869C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 xml:space="preserve">    </w:t>
      </w:r>
      <w:r w:rsidRPr="006070DD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highScoreTime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ScoreManager.LoadHighScore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6070DD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6070DD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race_track_X_time</w:t>
      </w:r>
      <w:proofErr w:type="spellEnd"/>
      <w:r w:rsidRPr="006070DD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proofErr w:type="gramStart"/>
      <w:r w:rsidRPr="006070DD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.MaxValue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  <w:proofErr w:type="gramEnd"/>
    </w:p>
    <w:p w14:paraId="0624F15B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6070DD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highScoreTime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proofErr w:type="gramStart"/>
      <w:r w:rsidRPr="006070DD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.MaxValue</w:t>
      </w:r>
      <w:proofErr w:type="spellEnd"/>
      <w:proofErr w:type="gram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</w:p>
    <w:p w14:paraId="524BEC13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45AC81B3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textHighScoreTime.text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r w:rsidRPr="006070DD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"Best Time: N/A</w:t>
      </w:r>
      <w:proofErr w:type="gramStart"/>
      <w:r w:rsidRPr="006070DD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;</w:t>
      </w:r>
      <w:proofErr w:type="gramEnd"/>
    </w:p>
    <w:p w14:paraId="05F87FFB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29526C65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6070DD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else</w:t>
      </w:r>
    </w:p>
    <w:p w14:paraId="5A15189C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765E022B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textHighScoreTime.text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r w:rsidRPr="006070DD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"Best Time: "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highScoreTime.ToString</w:t>
      </w:r>
      <w:proofErr w:type="spellEnd"/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6070DD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"F2"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) + </w:t>
      </w:r>
      <w:r w:rsidRPr="006070DD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"s"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r w:rsidRPr="006070DD">
        <w:rPr>
          <w:rFonts w:ascii="Cascadia Mono" w:hAnsi="Cascadia Mono" w:cs="Cascadia Mono"/>
          <w:color w:val="008000"/>
          <w:sz w:val="16"/>
          <w:szCs w:val="16"/>
          <w:highlight w:val="white"/>
          <w:lang w:val="en-US"/>
        </w:rPr>
        <w:t xml:space="preserve">// "F2" </w:t>
      </w:r>
      <w:proofErr w:type="spellStart"/>
      <w:r w:rsidRPr="006070DD">
        <w:rPr>
          <w:rFonts w:ascii="Cascadia Mono" w:hAnsi="Cascadia Mono" w:cs="Cascadia Mono"/>
          <w:color w:val="008000"/>
          <w:sz w:val="16"/>
          <w:szCs w:val="16"/>
          <w:highlight w:val="white"/>
          <w:lang w:val="en-US"/>
        </w:rPr>
        <w:t>formata</w:t>
      </w:r>
      <w:proofErr w:type="spellEnd"/>
      <w:r w:rsidRPr="006070DD">
        <w:rPr>
          <w:rFonts w:ascii="Cascadia Mono" w:hAnsi="Cascadia Mono" w:cs="Cascadia Mono"/>
          <w:color w:val="008000"/>
          <w:sz w:val="16"/>
          <w:szCs w:val="16"/>
          <w:highlight w:val="white"/>
          <w:lang w:val="en-US"/>
        </w:rPr>
        <w:t xml:space="preserve"> para 2 casas </w:t>
      </w:r>
      <w:proofErr w:type="spellStart"/>
      <w:r w:rsidRPr="006070DD">
        <w:rPr>
          <w:rFonts w:ascii="Cascadia Mono" w:hAnsi="Cascadia Mono" w:cs="Cascadia Mono"/>
          <w:color w:val="008000"/>
          <w:sz w:val="16"/>
          <w:szCs w:val="16"/>
          <w:highlight w:val="white"/>
          <w:lang w:val="en-US"/>
        </w:rPr>
        <w:t>decimais</w:t>
      </w:r>
      <w:proofErr w:type="spellEnd"/>
    </w:p>
    <w:p w14:paraId="0F86223C" w14:textId="77777777" w:rsidR="006070DD" w:rsidRPr="006070DD" w:rsidRDefault="006070DD" w:rsidP="006070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>}</w:t>
      </w:r>
    </w:p>
    <w:p w14:paraId="74B4DC74" w14:textId="27DC1FF4" w:rsidR="00B36906" w:rsidRPr="006070DD" w:rsidRDefault="006070DD" w:rsidP="006070DD">
      <w:pPr>
        <w:pStyle w:val="Numerada"/>
        <w:numPr>
          <w:ilvl w:val="0"/>
          <w:numId w:val="0"/>
        </w:numPr>
        <w:tabs>
          <w:tab w:val="left" w:pos="851"/>
        </w:tabs>
        <w:rPr>
          <w:noProof/>
          <w:sz w:val="16"/>
          <w:szCs w:val="16"/>
          <w:lang w:val="pt-BR"/>
        </w:rPr>
      </w:pPr>
      <w:r w:rsidRPr="006070DD">
        <w:rPr>
          <w:rFonts w:ascii="Cascadia Mono" w:hAnsi="Cascadia Mono" w:cs="Cascadia Mono"/>
          <w:color w:val="000000"/>
          <w:sz w:val="16"/>
          <w:szCs w:val="16"/>
          <w:highlight w:val="white"/>
          <w:lang w:val="pt-BR"/>
        </w:rPr>
        <w:t>}</w:t>
      </w:r>
    </w:p>
    <w:p w14:paraId="28641E6D" w14:textId="77777777" w:rsidR="00B36906" w:rsidRDefault="00B36906" w:rsidP="00B36906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</w:pPr>
    </w:p>
    <w:p w14:paraId="146DDA2F" w14:textId="145DA9A4" w:rsidR="009D0FDD" w:rsidRPr="00805EBF" w:rsidRDefault="009D0FDD" w:rsidP="009D0FDD">
      <w:pPr>
        <w:pStyle w:val="Ttulo2"/>
        <w:rPr>
          <w:sz w:val="36"/>
          <w:szCs w:val="36"/>
          <w:lang w:val="pt-BR"/>
        </w:rPr>
      </w:pPr>
      <w:bookmarkStart w:id="6" w:name="_Toc198658729"/>
      <w:proofErr w:type="gramStart"/>
      <w:r>
        <w:rPr>
          <w:sz w:val="36"/>
          <w:szCs w:val="36"/>
          <w:lang w:val="pt-BR" w:bidi="pt-BR"/>
        </w:rPr>
        <w:t>Outros Recursos se quiser</w:t>
      </w:r>
      <w:proofErr w:type="gramEnd"/>
      <w:r>
        <w:rPr>
          <w:sz w:val="36"/>
          <w:szCs w:val="36"/>
          <w:lang w:val="pt-BR" w:bidi="pt-BR"/>
        </w:rPr>
        <w:t xml:space="preserve"> colocar</w:t>
      </w:r>
      <w:r w:rsidRPr="0056685F">
        <w:rPr>
          <w:sz w:val="36"/>
          <w:szCs w:val="36"/>
          <w:lang w:val="pt-BR" w:bidi="pt-BR"/>
        </w:rPr>
        <w:t>:</w:t>
      </w:r>
      <w:bookmarkEnd w:id="6"/>
    </w:p>
    <w:p w14:paraId="41ADB138" w14:textId="6346EE40" w:rsidR="009D0FDD" w:rsidRPr="009D0FDD" w:rsidRDefault="009D0FDD" w:rsidP="009D0FDD">
      <w:pPr>
        <w:pStyle w:val="PargrafodaLista"/>
        <w:numPr>
          <w:ilvl w:val="0"/>
          <w:numId w:val="38"/>
        </w:numPr>
        <w:rPr>
          <w:lang w:val="pt-BR" w:bidi="pt-BR"/>
        </w:rPr>
      </w:pPr>
      <w:r w:rsidRPr="009D0FDD">
        <w:rPr>
          <w:lang w:val="pt-BR" w:bidi="pt-BR"/>
        </w:rPr>
        <w:t xml:space="preserve">Para </w:t>
      </w:r>
      <w:r w:rsidRPr="009D0FDD">
        <w:rPr>
          <w:lang w:val="pt-BR" w:bidi="pt-BR"/>
        </w:rPr>
        <w:t>r</w:t>
      </w:r>
      <w:r w:rsidRPr="009D0FDD">
        <w:rPr>
          <w:lang w:val="pt-BR" w:bidi="pt-BR"/>
        </w:rPr>
        <w:t>esetar um Recorde Específico:</w:t>
      </w:r>
    </w:p>
    <w:p w14:paraId="3F749141" w14:textId="2DFBDA22" w:rsidR="009D0FDD" w:rsidRDefault="009D0FDD" w:rsidP="009D0FDD">
      <w:pPr>
        <w:pStyle w:val="Numerada"/>
        <w:numPr>
          <w:ilvl w:val="0"/>
          <w:numId w:val="40"/>
        </w:numPr>
        <w:tabs>
          <w:tab w:val="left" w:pos="851"/>
        </w:tabs>
        <w:rPr>
          <w:noProof/>
          <w:lang w:val="pt-BR"/>
        </w:rPr>
      </w:pPr>
      <w:r w:rsidRPr="009D0FDD">
        <w:rPr>
          <w:lang w:val="pt-BR" w:bidi="pt-BR"/>
        </w:rPr>
        <w:t>Coloque esse código</w:t>
      </w:r>
    </w:p>
    <w:p w14:paraId="20123A82" w14:textId="77777777" w:rsidR="009D0FDD" w:rsidRDefault="009D0FDD" w:rsidP="009D0FDD">
      <w:pPr>
        <w:pStyle w:val="Numerada"/>
        <w:numPr>
          <w:ilvl w:val="0"/>
          <w:numId w:val="0"/>
        </w:numPr>
        <w:tabs>
          <w:tab w:val="left" w:pos="851"/>
        </w:tabs>
        <w:rPr>
          <w:noProof/>
          <w:lang w:val="pt-BR"/>
        </w:rPr>
      </w:pPr>
    </w:p>
    <w:p w14:paraId="3212A5C3" w14:textId="77777777" w:rsidR="009D0FDD" w:rsidRDefault="009D0FDD" w:rsidP="009D0F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// Para dar ao jogador a opção de resetar um recorde específico</w:t>
      </w:r>
    </w:p>
    <w:p w14:paraId="75F53145" w14:textId="109C7931" w:rsidR="009D0FDD" w:rsidRPr="009D0FDD" w:rsidRDefault="009D0FDD" w:rsidP="005A36F5">
      <w:pPr>
        <w:pStyle w:val="Numerada"/>
        <w:numPr>
          <w:ilvl w:val="0"/>
          <w:numId w:val="0"/>
        </w:numPr>
        <w:tabs>
          <w:tab w:val="left" w:pos="851"/>
        </w:tabs>
        <w:ind w:left="432"/>
        <w:rPr>
          <w:noProof/>
          <w:lang w:val="en-US"/>
        </w:rPr>
      </w:pPr>
      <w:proofErr w:type="spellStart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ScoreManager.ResetHighScore</w:t>
      </w:r>
      <w:proofErr w:type="spellEnd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0F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D0F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total_collected_points</w:t>
      </w:r>
      <w:proofErr w:type="spellEnd"/>
      <w:r w:rsidRPr="009D0F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509754D" w14:textId="66D77E46" w:rsidR="009D0FDD" w:rsidRPr="009D0FDD" w:rsidRDefault="009D0FDD" w:rsidP="009D0FDD">
      <w:pPr>
        <w:pStyle w:val="PargrafodaLista"/>
        <w:numPr>
          <w:ilvl w:val="0"/>
          <w:numId w:val="38"/>
        </w:numPr>
        <w:rPr>
          <w:lang w:val="pt-BR" w:bidi="pt-BR"/>
        </w:rPr>
      </w:pPr>
      <w:r w:rsidRPr="009D0FDD">
        <w:rPr>
          <w:lang w:val="pt-BR" w:bidi="pt-BR"/>
        </w:rPr>
        <w:t>Se você quiser manter uma lista dos X melhores scores em vez de apenas um único recorde.</w:t>
      </w:r>
    </w:p>
    <w:p w14:paraId="46E5E928" w14:textId="77777777" w:rsidR="009D0FDD" w:rsidRPr="009D0FDD" w:rsidRDefault="009D0FDD" w:rsidP="009D0FDD">
      <w:pPr>
        <w:pStyle w:val="Numerada"/>
        <w:numPr>
          <w:ilvl w:val="0"/>
          <w:numId w:val="41"/>
        </w:numPr>
        <w:tabs>
          <w:tab w:val="left" w:pos="851"/>
        </w:tabs>
        <w:rPr>
          <w:noProof/>
          <w:lang w:val="pt-BR"/>
        </w:rPr>
      </w:pPr>
      <w:r w:rsidRPr="009D0FDD">
        <w:rPr>
          <w:lang w:val="pt-BR" w:bidi="pt-BR"/>
        </w:rPr>
        <w:t>Coloque esse código</w:t>
      </w:r>
    </w:p>
    <w:p w14:paraId="45FDEBD9" w14:textId="77777777" w:rsidR="009D0FDD" w:rsidRDefault="009D0FDD" w:rsidP="009D0F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pt-BR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>currentPlayerScore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 xml:space="preserve"> = 175;</w:t>
      </w:r>
    </w:p>
    <w:p w14:paraId="0E8EB978" w14:textId="394DAB17" w:rsidR="009D0FDD" w:rsidRDefault="009D0FDD" w:rsidP="009D0F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>ScoreManager.SaveScoreToList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pt-BR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pt-BR"/>
        </w:rPr>
        <w:t>top_adventure_scores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pt-BR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>currentPlayerScore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 xml:space="preserve">, 5,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pt-BR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Salva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 xml:space="preserve"> na lista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top_adventure_scores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", mantém top 5, maior é melhor</w:t>
      </w:r>
    </w:p>
    <w:p w14:paraId="291A0CD8" w14:textId="77777777" w:rsidR="009D0FDD" w:rsidRDefault="009D0FDD" w:rsidP="009D0F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</w:pPr>
    </w:p>
    <w:p w14:paraId="24C72934" w14:textId="32FD0EAA" w:rsidR="009D0FDD" w:rsidRPr="009D0FDD" w:rsidRDefault="009D0FDD" w:rsidP="009D0FDD">
      <w:pPr>
        <w:pStyle w:val="PargrafodaLista"/>
        <w:numPr>
          <w:ilvl w:val="0"/>
          <w:numId w:val="38"/>
        </w:numPr>
        <w:rPr>
          <w:lang w:val="pt-BR" w:bidi="pt-BR"/>
        </w:rPr>
      </w:pPr>
      <w:r w:rsidRPr="009D0FDD">
        <w:rPr>
          <w:lang w:val="pt-BR" w:bidi="pt-BR"/>
        </w:rPr>
        <w:t>Carregando e exibindo a lista de scores:</w:t>
      </w:r>
    </w:p>
    <w:p w14:paraId="07847008" w14:textId="77777777" w:rsidR="009D0FDD" w:rsidRPr="005A36F5" w:rsidRDefault="009D0FDD" w:rsidP="005A36F5">
      <w:pPr>
        <w:pStyle w:val="Numerada"/>
        <w:numPr>
          <w:ilvl w:val="0"/>
          <w:numId w:val="42"/>
        </w:numPr>
        <w:tabs>
          <w:tab w:val="left" w:pos="851"/>
        </w:tabs>
        <w:rPr>
          <w:noProof/>
          <w:lang w:val="pt-BR"/>
        </w:rPr>
      </w:pPr>
      <w:r w:rsidRPr="005A36F5">
        <w:rPr>
          <w:lang w:val="pt-BR" w:bidi="pt-BR"/>
        </w:rPr>
        <w:t>Coloque esse código</w:t>
      </w:r>
    </w:p>
    <w:p w14:paraId="02F83AF8" w14:textId="77777777" w:rsidR="009D0FDD" w:rsidRDefault="009D0FDD" w:rsidP="009D0F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198A9203" w14:textId="209EB0FA" w:rsidR="009D0FDD" w:rsidRPr="009D0FDD" w:rsidRDefault="009D0FDD" w:rsidP="009D0F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0F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1045C4" w14:textId="77777777" w:rsidR="009D0FDD" w:rsidRPr="009D0FDD" w:rsidRDefault="009D0FDD" w:rsidP="009D0F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0F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Diagnostics</w:t>
      </w:r>
      <w:proofErr w:type="spellEnd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F5177C0" w14:textId="77777777" w:rsidR="009D0FDD" w:rsidRPr="009D0FDD" w:rsidRDefault="009D0FDD" w:rsidP="009D0F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6BCADA" w14:textId="77777777" w:rsidR="009D0FDD" w:rsidRPr="009D0FDD" w:rsidRDefault="009D0FDD" w:rsidP="009D0F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0F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D0F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bestScores</w:t>
      </w:r>
      <w:proofErr w:type="spellEnd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ScoreManager.LoadScoreList</w:t>
      </w:r>
      <w:proofErr w:type="spellEnd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0F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D0F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top_adventure_scores</w:t>
      </w:r>
      <w:proofErr w:type="spellEnd"/>
      <w:r w:rsidRPr="009D0F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5</w:t>
      </w:r>
      <w:proofErr w:type="gramStart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951FFB0" w14:textId="77777777" w:rsidR="009D0FDD" w:rsidRPr="009D0FDD" w:rsidRDefault="009D0FDD" w:rsidP="009D0F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D0F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Debug</w:t>
      </w:r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.Log</w:t>
      </w:r>
      <w:proofErr w:type="spellEnd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0F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"Top Adventure Scores:"</w:t>
      </w:r>
      <w:proofErr w:type="gramStart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9CACB65" w14:textId="77777777" w:rsidR="009D0FDD" w:rsidRPr="009D0FDD" w:rsidRDefault="009D0FDD" w:rsidP="009D0F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0F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0F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bestScores.Count</w:t>
      </w:r>
      <w:proofErr w:type="spellEnd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3E9ADF9" w14:textId="77777777" w:rsidR="009D0FDD" w:rsidRPr="009D0FDD" w:rsidRDefault="009D0FDD" w:rsidP="009D0F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6C3D97D" w14:textId="77777777" w:rsidR="009D0FDD" w:rsidRPr="009D0FDD" w:rsidRDefault="009D0FDD" w:rsidP="009D0F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D0F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Debug</w:t>
      </w:r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</w:t>
      </w:r>
      <w:proofErr w:type="spellEnd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proofErr w:type="spellStart"/>
      <w:proofErr w:type="gramEnd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+ </w:t>
      </w:r>
      <w:r w:rsidRPr="009D0F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 "</w:t>
      </w:r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bestScores</w:t>
      </w:r>
      <w:proofErr w:type="spellEnd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27B5472" w14:textId="77777777" w:rsidR="009D0FDD" w:rsidRDefault="009D0FDD" w:rsidP="009D0F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</w:pPr>
      <w:r w:rsidRPr="009D0F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// Aqui você atualizaria sua UI com esses scores</w:t>
      </w:r>
    </w:p>
    <w:p w14:paraId="600D403C" w14:textId="7063708E" w:rsidR="009D0FDD" w:rsidRPr="009D0FDD" w:rsidRDefault="009D0FDD" w:rsidP="009D0FDD">
      <w:pPr>
        <w:pStyle w:val="Numerada"/>
        <w:numPr>
          <w:ilvl w:val="0"/>
          <w:numId w:val="0"/>
        </w:numPr>
        <w:tabs>
          <w:tab w:val="left" w:pos="851"/>
        </w:tabs>
        <w:rPr>
          <w:noProof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>}</w:t>
      </w:r>
    </w:p>
    <w:p w14:paraId="08B2D90F" w14:textId="77777777" w:rsidR="009D0FDD" w:rsidRDefault="009D0FDD" w:rsidP="009D0F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</w:pPr>
    </w:p>
    <w:p w14:paraId="5EC28F9F" w14:textId="77777777" w:rsidR="005A36F5" w:rsidRDefault="005A36F5" w:rsidP="009D0FDD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</w:pPr>
    </w:p>
    <w:p w14:paraId="5645E907" w14:textId="754E40D0" w:rsidR="0023421C" w:rsidRPr="0023421C" w:rsidRDefault="0023421C" w:rsidP="0023421C">
      <w:pPr>
        <w:autoSpaceDE w:val="0"/>
        <w:autoSpaceDN w:val="0"/>
        <w:adjustRightInd w:val="0"/>
        <w:spacing w:before="0" w:line="240" w:lineRule="auto"/>
        <w:rPr>
          <w:lang w:val="pt-BR" w:bidi="pt-BR"/>
        </w:rPr>
      </w:pPr>
      <w:r w:rsidRPr="0023421C">
        <w:rPr>
          <w:b/>
          <w:bCs/>
          <w:lang w:val="pt-BR" w:bidi="pt-BR"/>
        </w:rPr>
        <w:lastRenderedPageBreak/>
        <w:t xml:space="preserve">Segurança do </w:t>
      </w:r>
      <w:proofErr w:type="spellStart"/>
      <w:r w:rsidRPr="0023421C">
        <w:rPr>
          <w:b/>
          <w:bCs/>
          <w:lang w:val="pt-BR" w:bidi="pt-BR"/>
        </w:rPr>
        <w:t>PlayerPrefs</w:t>
      </w:r>
      <w:proofErr w:type="spellEnd"/>
      <w:r w:rsidRPr="0023421C">
        <w:rPr>
          <w:b/>
          <w:bCs/>
          <w:lang w:val="pt-BR" w:bidi="pt-BR"/>
        </w:rPr>
        <w:t>:</w:t>
      </w:r>
      <w:r w:rsidRPr="0023421C">
        <w:rPr>
          <w:lang w:val="pt-BR" w:bidi="pt-BR"/>
        </w:rPr>
        <w:t xml:space="preserve"> </w:t>
      </w:r>
      <w:proofErr w:type="spellStart"/>
      <w:r w:rsidRPr="0023421C">
        <w:rPr>
          <w:lang w:val="pt-BR" w:bidi="pt-BR"/>
        </w:rPr>
        <w:t>PlayerPrefs</w:t>
      </w:r>
      <w:proofErr w:type="spellEnd"/>
      <w:r w:rsidRPr="0023421C">
        <w:rPr>
          <w:lang w:val="pt-BR" w:bidi="pt-BR"/>
        </w:rPr>
        <w:t xml:space="preserve"> são armazenados de forma não segura e podem ser facilmente editados por usuários com conhecimento técnico. Para </w:t>
      </w:r>
      <w:proofErr w:type="spellStart"/>
      <w:r w:rsidRPr="0023421C">
        <w:rPr>
          <w:lang w:val="pt-BR" w:bidi="pt-BR"/>
        </w:rPr>
        <w:t>leaderboards</w:t>
      </w:r>
      <w:proofErr w:type="spellEnd"/>
      <w:r w:rsidRPr="0023421C">
        <w:rPr>
          <w:lang w:val="pt-BR" w:bidi="pt-BR"/>
        </w:rPr>
        <w:t xml:space="preserve"> online ou jogos competitivos onde a trapaça é uma preocupação, você precisará de soluções mais robustas (servidores, bancos de dados, ofuscação de dados). </w:t>
      </w:r>
    </w:p>
    <w:p w14:paraId="53098F6D" w14:textId="698999FE" w:rsidR="0023421C" w:rsidRPr="0023421C" w:rsidRDefault="0023421C" w:rsidP="0023421C">
      <w:pPr>
        <w:autoSpaceDE w:val="0"/>
        <w:autoSpaceDN w:val="0"/>
        <w:adjustRightInd w:val="0"/>
        <w:spacing w:before="0" w:line="240" w:lineRule="auto"/>
        <w:rPr>
          <w:lang w:val="pt-BR" w:bidi="pt-BR"/>
        </w:rPr>
      </w:pPr>
      <w:r w:rsidRPr="0023421C">
        <w:rPr>
          <w:b/>
          <w:bCs/>
          <w:lang w:val="pt-BR" w:bidi="pt-BR"/>
        </w:rPr>
        <w:t>Gerenciamento de Chaves:</w:t>
      </w:r>
      <w:r w:rsidRPr="0023421C">
        <w:rPr>
          <w:lang w:val="pt-BR" w:bidi="pt-BR"/>
        </w:rPr>
        <w:t xml:space="preserve"> É importante que você escolha nomes de </w:t>
      </w:r>
      <w:proofErr w:type="spellStart"/>
      <w:r w:rsidRPr="0023421C">
        <w:rPr>
          <w:lang w:val="pt-BR" w:bidi="pt-BR"/>
        </w:rPr>
        <w:t>scoreType</w:t>
      </w:r>
      <w:proofErr w:type="spellEnd"/>
      <w:r w:rsidRPr="0023421C">
        <w:rPr>
          <w:lang w:val="pt-BR" w:bidi="pt-BR"/>
        </w:rPr>
        <w:t xml:space="preserve"> (as chaves) que sejam únicos e significativos. Evite usar nomes muito genéricos que possam colidir se você reutilizar o script em múltiplos contextos dentro do mesmo projeto sem querer. O método </w:t>
      </w:r>
      <w:proofErr w:type="spellStart"/>
      <w:r w:rsidRPr="0023421C">
        <w:rPr>
          <w:lang w:val="pt-BR" w:bidi="pt-BR"/>
        </w:rPr>
        <w:t>GenerateScoreKey</w:t>
      </w:r>
      <w:proofErr w:type="spellEnd"/>
      <w:r w:rsidRPr="0023421C">
        <w:rPr>
          <w:lang w:val="pt-BR" w:bidi="pt-BR"/>
        </w:rPr>
        <w:t xml:space="preserve"> ajuda a padronizar, adicionando um prefixo. </w:t>
      </w:r>
    </w:p>
    <w:p w14:paraId="26966D4E" w14:textId="6943150E" w:rsidR="005A36F5" w:rsidRPr="009D0FDD" w:rsidRDefault="0023421C" w:rsidP="0023421C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</w:pPr>
      <w:r w:rsidRPr="0023421C">
        <w:rPr>
          <w:b/>
          <w:bCs/>
          <w:lang w:val="pt-BR" w:bidi="pt-BR"/>
        </w:rPr>
        <w:t>Resetar Todos os Recordes:</w:t>
      </w:r>
      <w:r w:rsidRPr="0023421C">
        <w:rPr>
          <w:lang w:val="pt-BR" w:bidi="pt-BR"/>
        </w:rPr>
        <w:t xml:space="preserve"> A função </w:t>
      </w:r>
      <w:proofErr w:type="spellStart"/>
      <w:r w:rsidRPr="0023421C">
        <w:rPr>
          <w:lang w:val="pt-BR" w:bidi="pt-BR"/>
        </w:rPr>
        <w:t>ResetAllTrackedHighScores</w:t>
      </w:r>
      <w:proofErr w:type="spellEnd"/>
      <w:r w:rsidRPr="0023421C">
        <w:rPr>
          <w:lang w:val="pt-BR" w:bidi="pt-BR"/>
        </w:rPr>
        <w:t xml:space="preserve"> como está no exemplo é um </w:t>
      </w:r>
      <w:proofErr w:type="spellStart"/>
      <w:r w:rsidRPr="0023421C">
        <w:rPr>
          <w:i/>
          <w:iCs/>
          <w:lang w:val="pt-BR" w:bidi="pt-BR"/>
        </w:rPr>
        <w:t>placeholder</w:t>
      </w:r>
      <w:proofErr w:type="spellEnd"/>
      <w:r w:rsidRPr="0023421C">
        <w:rPr>
          <w:lang w:val="pt-BR" w:bidi="pt-BR"/>
        </w:rPr>
        <w:t xml:space="preserve"> para uma implementação segura. </w:t>
      </w:r>
      <w:proofErr w:type="spellStart"/>
      <w:r w:rsidRPr="0023421C">
        <w:rPr>
          <w:lang w:val="pt-BR" w:bidi="pt-BR"/>
        </w:rPr>
        <w:t>PlayerPrefs.DeleteAll</w:t>
      </w:r>
      <w:proofErr w:type="spellEnd"/>
      <w:r w:rsidRPr="0023421C">
        <w:rPr>
          <w:lang w:val="pt-BR" w:bidi="pt-BR"/>
        </w:rPr>
        <w:t xml:space="preserve">() apaga </w:t>
      </w:r>
      <w:r w:rsidRPr="0023421C">
        <w:rPr>
          <w:i/>
          <w:iCs/>
          <w:lang w:val="pt-BR" w:bidi="pt-BR"/>
        </w:rPr>
        <w:t>todos</w:t>
      </w:r>
      <w:r w:rsidRPr="0023421C">
        <w:rPr>
          <w:lang w:val="pt-BR" w:bidi="pt-BR"/>
        </w:rPr>
        <w:t xml:space="preserve"> os </w:t>
      </w:r>
      <w:proofErr w:type="spellStart"/>
      <w:r w:rsidRPr="0023421C">
        <w:rPr>
          <w:lang w:val="pt-BR" w:bidi="pt-BR"/>
        </w:rPr>
        <w:t>PlayerPrefs</w:t>
      </w:r>
      <w:proofErr w:type="spellEnd"/>
      <w:r w:rsidRPr="0023421C">
        <w:rPr>
          <w:lang w:val="pt-BR" w:bidi="pt-BR"/>
        </w:rPr>
        <w:t xml:space="preserve"> do seu jogo, não apenas os recordes. Para um reset seguro de </w:t>
      </w:r>
      <w:r w:rsidRPr="0023421C">
        <w:rPr>
          <w:i/>
          <w:iCs/>
          <w:lang w:val="pt-BR" w:bidi="pt-BR"/>
        </w:rPr>
        <w:t>apenas</w:t>
      </w:r>
      <w:r w:rsidRPr="0023421C">
        <w:rPr>
          <w:lang w:val="pt-BR" w:bidi="pt-BR"/>
        </w:rPr>
        <w:t xml:space="preserve"> os recordes gerenciados por este sistema, você precisaria manter uma lista de todas as chaves de </w:t>
      </w:r>
      <w:proofErr w:type="spellStart"/>
      <w:r w:rsidRPr="0023421C">
        <w:rPr>
          <w:lang w:val="pt-BR" w:bidi="pt-BR"/>
        </w:rPr>
        <w:t>scoreType</w:t>
      </w:r>
      <w:proofErr w:type="spellEnd"/>
      <w:r w:rsidRPr="0023421C">
        <w:rPr>
          <w:lang w:val="pt-BR" w:bidi="pt-BR"/>
        </w:rPr>
        <w:t xml:space="preserve"> que seu jogo utiliza e chamar </w:t>
      </w:r>
      <w:proofErr w:type="spellStart"/>
      <w:r w:rsidRPr="0023421C">
        <w:rPr>
          <w:lang w:val="pt-BR" w:bidi="pt-BR"/>
        </w:rPr>
        <w:t>ResetHighScore</w:t>
      </w:r>
      <w:proofErr w:type="spellEnd"/>
      <w:r w:rsidRPr="0023421C">
        <w:rPr>
          <w:lang w:val="pt-BR" w:bidi="pt-BR"/>
        </w:rPr>
        <w:t xml:space="preserve"> para cada uma delas.</w:t>
      </w:r>
    </w:p>
    <w:sectPr w:rsidR="005A36F5" w:rsidRPr="009D0FDD" w:rsidSect="003E250E">
      <w:headerReference w:type="default" r:id="rId8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C382D" w14:textId="77777777" w:rsidR="00D90D90" w:rsidRDefault="00D90D90">
      <w:pPr>
        <w:spacing w:line="240" w:lineRule="auto"/>
      </w:pPr>
      <w:r>
        <w:separator/>
      </w:r>
    </w:p>
  </w:endnote>
  <w:endnote w:type="continuationSeparator" w:id="0">
    <w:p w14:paraId="696611E3" w14:textId="77777777" w:rsidR="00D90D90" w:rsidRDefault="00D90D90">
      <w:pPr>
        <w:spacing w:line="240" w:lineRule="auto"/>
      </w:pPr>
      <w:r>
        <w:continuationSeparator/>
      </w:r>
    </w:p>
  </w:endnote>
  <w:endnote w:type="continuationNotice" w:id="1">
    <w:p w14:paraId="3DF3DC48" w14:textId="77777777" w:rsidR="00D90D90" w:rsidRDefault="00D90D9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B0853" w14:textId="77777777" w:rsidR="00D90D90" w:rsidRDefault="00D90D90">
      <w:pPr>
        <w:spacing w:line="240" w:lineRule="auto"/>
      </w:pPr>
      <w:r>
        <w:separator/>
      </w:r>
    </w:p>
  </w:footnote>
  <w:footnote w:type="continuationSeparator" w:id="0">
    <w:p w14:paraId="00FFCBDD" w14:textId="77777777" w:rsidR="00D90D90" w:rsidRDefault="00D90D90">
      <w:pPr>
        <w:spacing w:line="240" w:lineRule="auto"/>
      </w:pPr>
      <w:r>
        <w:continuationSeparator/>
      </w:r>
    </w:p>
  </w:footnote>
  <w:footnote w:type="continuationNotice" w:id="1">
    <w:p w14:paraId="5C26160F" w14:textId="77777777" w:rsidR="00D90D90" w:rsidRDefault="00D90D9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4245311"/>
      <w:docPartObj>
        <w:docPartGallery w:val="Page Numbers (Top of Page)"/>
        <w:docPartUnique/>
      </w:docPartObj>
    </w:sdtPr>
    <w:sdtContent>
      <w:p w14:paraId="222AC3E4" w14:textId="350185E4" w:rsidR="003E250E" w:rsidRDefault="003E250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33916B4" w14:textId="4E70D3D1" w:rsidR="003E250E" w:rsidRPr="003E250E" w:rsidRDefault="00D32D69">
    <w:pPr>
      <w:pStyle w:val="Cabealho"/>
      <w:rPr>
        <w:lang w:val="pt-BR"/>
      </w:rPr>
    </w:pPr>
    <w:r>
      <w:rPr>
        <w:lang w:val="pt-BR"/>
      </w:rPr>
      <w:t>Andrei Inoue Hirata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E60DEE"/>
    <w:multiLevelType w:val="hybridMultilevel"/>
    <w:tmpl w:val="4E4A0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064565"/>
    <w:multiLevelType w:val="hybridMultilevel"/>
    <w:tmpl w:val="EB4C40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1439B7"/>
    <w:multiLevelType w:val="hybridMultilevel"/>
    <w:tmpl w:val="A82E8A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6B5845"/>
    <w:multiLevelType w:val="hybridMultilevel"/>
    <w:tmpl w:val="877AB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486312"/>
    <w:multiLevelType w:val="hybridMultilevel"/>
    <w:tmpl w:val="4378B4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EE640B"/>
    <w:multiLevelType w:val="hybridMultilevel"/>
    <w:tmpl w:val="7B8E8134"/>
    <w:lvl w:ilvl="0" w:tplc="C3228E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0D1EBF"/>
    <w:multiLevelType w:val="hybridMultilevel"/>
    <w:tmpl w:val="23B676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060ABD"/>
    <w:multiLevelType w:val="hybridMultilevel"/>
    <w:tmpl w:val="6A2803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792402"/>
    <w:multiLevelType w:val="hybridMultilevel"/>
    <w:tmpl w:val="23BC59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53EA3"/>
    <w:multiLevelType w:val="hybridMultilevel"/>
    <w:tmpl w:val="84040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E23625"/>
    <w:multiLevelType w:val="hybridMultilevel"/>
    <w:tmpl w:val="D26617F0"/>
    <w:lvl w:ilvl="0" w:tplc="3DAC42B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555A7"/>
    <w:multiLevelType w:val="hybridMultilevel"/>
    <w:tmpl w:val="A82E8A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AE7930"/>
    <w:multiLevelType w:val="hybridMultilevel"/>
    <w:tmpl w:val="3BC8D2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2C85A0B"/>
    <w:multiLevelType w:val="hybridMultilevel"/>
    <w:tmpl w:val="0F28DA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24F6C"/>
    <w:multiLevelType w:val="hybridMultilevel"/>
    <w:tmpl w:val="48C295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324C3"/>
    <w:multiLevelType w:val="hybridMultilevel"/>
    <w:tmpl w:val="57D630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53542"/>
    <w:multiLevelType w:val="hybridMultilevel"/>
    <w:tmpl w:val="AC04A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B70B3"/>
    <w:multiLevelType w:val="hybridMultilevel"/>
    <w:tmpl w:val="7AC8D5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27730E"/>
    <w:multiLevelType w:val="hybridMultilevel"/>
    <w:tmpl w:val="EF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A241D"/>
    <w:multiLevelType w:val="hybridMultilevel"/>
    <w:tmpl w:val="FBDCEA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14F68"/>
    <w:multiLevelType w:val="hybridMultilevel"/>
    <w:tmpl w:val="FE165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96701"/>
    <w:multiLevelType w:val="hybridMultilevel"/>
    <w:tmpl w:val="5A6A2C16"/>
    <w:lvl w:ilvl="0" w:tplc="81C83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92189"/>
    <w:multiLevelType w:val="hybridMultilevel"/>
    <w:tmpl w:val="72A6B788"/>
    <w:lvl w:ilvl="0" w:tplc="B068F4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C77C6"/>
    <w:multiLevelType w:val="multilevel"/>
    <w:tmpl w:val="16FE96D8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2"/>
        <w:szCs w:val="22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3" w15:restartNumberingAfterBreak="0">
    <w:nsid w:val="7B333820"/>
    <w:multiLevelType w:val="hybridMultilevel"/>
    <w:tmpl w:val="562C396A"/>
    <w:lvl w:ilvl="0" w:tplc="C3228E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9E20EA"/>
    <w:multiLevelType w:val="hybridMultilevel"/>
    <w:tmpl w:val="DF123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A565E"/>
    <w:multiLevelType w:val="hybridMultilevel"/>
    <w:tmpl w:val="5F966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63777">
    <w:abstractNumId w:val="32"/>
  </w:num>
  <w:num w:numId="2" w16cid:durableId="1076437714">
    <w:abstractNumId w:val="8"/>
  </w:num>
  <w:num w:numId="3" w16cid:durableId="1954361207">
    <w:abstractNumId w:val="7"/>
  </w:num>
  <w:num w:numId="4" w16cid:durableId="1356806245">
    <w:abstractNumId w:val="6"/>
  </w:num>
  <w:num w:numId="5" w16cid:durableId="1840459454">
    <w:abstractNumId w:val="5"/>
  </w:num>
  <w:num w:numId="6" w16cid:durableId="1821192894">
    <w:abstractNumId w:val="4"/>
  </w:num>
  <w:num w:numId="7" w16cid:durableId="2070766575">
    <w:abstractNumId w:val="3"/>
  </w:num>
  <w:num w:numId="8" w16cid:durableId="1679189589">
    <w:abstractNumId w:val="2"/>
  </w:num>
  <w:num w:numId="9" w16cid:durableId="908422017">
    <w:abstractNumId w:val="1"/>
  </w:num>
  <w:num w:numId="10" w16cid:durableId="918370444">
    <w:abstractNumId w:val="0"/>
  </w:num>
  <w:num w:numId="11" w16cid:durableId="505362617">
    <w:abstractNumId w:val="24"/>
  </w:num>
  <w:num w:numId="12" w16cid:durableId="1488130216">
    <w:abstractNumId w:val="17"/>
  </w:num>
  <w:num w:numId="13" w16cid:durableId="676007015">
    <w:abstractNumId w:val="9"/>
  </w:num>
  <w:num w:numId="14" w16cid:durableId="976951030">
    <w:abstractNumId w:val="10"/>
  </w:num>
  <w:num w:numId="15" w16cid:durableId="671566358">
    <w:abstractNumId w:val="35"/>
  </w:num>
  <w:num w:numId="16" w16cid:durableId="18360724">
    <w:abstractNumId w:val="27"/>
  </w:num>
  <w:num w:numId="17" w16cid:durableId="1976174436">
    <w:abstractNumId w:val="23"/>
  </w:num>
  <w:num w:numId="18" w16cid:durableId="1998681946">
    <w:abstractNumId w:val="12"/>
  </w:num>
  <w:num w:numId="19" w16cid:durableId="269243953">
    <w:abstractNumId w:val="25"/>
  </w:num>
  <w:num w:numId="20" w16cid:durableId="72627215">
    <w:abstractNumId w:val="29"/>
  </w:num>
  <w:num w:numId="21" w16cid:durableId="1474643901">
    <w:abstractNumId w:val="26"/>
  </w:num>
  <w:num w:numId="22" w16cid:durableId="1881435023">
    <w:abstractNumId w:val="34"/>
  </w:num>
  <w:num w:numId="23" w16cid:durableId="2040930130">
    <w:abstractNumId w:val="21"/>
  </w:num>
  <w:num w:numId="24" w16cid:durableId="1858151538">
    <w:abstractNumId w:val="28"/>
  </w:num>
  <w:num w:numId="25" w16cid:durableId="1057970171">
    <w:abstractNumId w:val="33"/>
  </w:num>
  <w:num w:numId="26" w16cid:durableId="166331495">
    <w:abstractNumId w:val="14"/>
  </w:num>
  <w:num w:numId="27" w16cid:durableId="160779798">
    <w:abstractNumId w:val="30"/>
  </w:num>
  <w:num w:numId="28" w16cid:durableId="1141995417">
    <w:abstractNumId w:val="31"/>
  </w:num>
  <w:num w:numId="29" w16cid:durableId="748388231">
    <w:abstractNumId w:val="19"/>
  </w:num>
  <w:num w:numId="30" w16cid:durableId="2008482803">
    <w:abstractNumId w:val="16"/>
  </w:num>
  <w:num w:numId="31" w16cid:durableId="1940722973">
    <w:abstractNumId w:val="22"/>
  </w:num>
  <w:num w:numId="32" w16cid:durableId="51780529">
    <w:abstractNumId w:val="13"/>
  </w:num>
  <w:num w:numId="33" w16cid:durableId="538511588">
    <w:abstractNumId w:val="20"/>
  </w:num>
  <w:num w:numId="34" w16cid:durableId="2017149339">
    <w:abstractNumId w:val="15"/>
  </w:num>
  <w:num w:numId="35" w16cid:durableId="1937711982">
    <w:abstractNumId w:val="11"/>
  </w:num>
  <w:num w:numId="36" w16cid:durableId="49749718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6844285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89218158">
    <w:abstractNumId w:val="18"/>
  </w:num>
  <w:num w:numId="39" w16cid:durableId="106190300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214033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5623527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0394197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60"/>
    <w:rsid w:val="00007533"/>
    <w:rsid w:val="000150E9"/>
    <w:rsid w:val="00030E3C"/>
    <w:rsid w:val="00041A11"/>
    <w:rsid w:val="00043F38"/>
    <w:rsid w:val="00045290"/>
    <w:rsid w:val="0004645E"/>
    <w:rsid w:val="00046D38"/>
    <w:rsid w:val="00060B4F"/>
    <w:rsid w:val="00060E85"/>
    <w:rsid w:val="00072D27"/>
    <w:rsid w:val="00073B24"/>
    <w:rsid w:val="0008149A"/>
    <w:rsid w:val="00081792"/>
    <w:rsid w:val="00083C22"/>
    <w:rsid w:val="00085308"/>
    <w:rsid w:val="00086E87"/>
    <w:rsid w:val="000871A8"/>
    <w:rsid w:val="00093103"/>
    <w:rsid w:val="000A036B"/>
    <w:rsid w:val="000D00A0"/>
    <w:rsid w:val="000D0E4A"/>
    <w:rsid w:val="000D4CDD"/>
    <w:rsid w:val="000D5F0F"/>
    <w:rsid w:val="000E0675"/>
    <w:rsid w:val="000E4559"/>
    <w:rsid w:val="000F11B9"/>
    <w:rsid w:val="000F5C3A"/>
    <w:rsid w:val="00100FB1"/>
    <w:rsid w:val="00102341"/>
    <w:rsid w:val="00105930"/>
    <w:rsid w:val="00105960"/>
    <w:rsid w:val="001073CE"/>
    <w:rsid w:val="00107678"/>
    <w:rsid w:val="0011019A"/>
    <w:rsid w:val="001126E8"/>
    <w:rsid w:val="00121553"/>
    <w:rsid w:val="001238BA"/>
    <w:rsid w:val="00131CAB"/>
    <w:rsid w:val="001354BB"/>
    <w:rsid w:val="001375F8"/>
    <w:rsid w:val="00140746"/>
    <w:rsid w:val="00140B38"/>
    <w:rsid w:val="00170CCC"/>
    <w:rsid w:val="00172D41"/>
    <w:rsid w:val="00180769"/>
    <w:rsid w:val="00181611"/>
    <w:rsid w:val="00183968"/>
    <w:rsid w:val="001A662D"/>
    <w:rsid w:val="001A728C"/>
    <w:rsid w:val="001B290F"/>
    <w:rsid w:val="001B6FEB"/>
    <w:rsid w:val="001D0BD1"/>
    <w:rsid w:val="001E3396"/>
    <w:rsid w:val="001F3C13"/>
    <w:rsid w:val="002017AC"/>
    <w:rsid w:val="00203461"/>
    <w:rsid w:val="00204254"/>
    <w:rsid w:val="002069FC"/>
    <w:rsid w:val="00217ACA"/>
    <w:rsid w:val="0022365C"/>
    <w:rsid w:val="00230225"/>
    <w:rsid w:val="0023030D"/>
    <w:rsid w:val="00230DEF"/>
    <w:rsid w:val="0023421C"/>
    <w:rsid w:val="0023572E"/>
    <w:rsid w:val="002359ED"/>
    <w:rsid w:val="00236869"/>
    <w:rsid w:val="00237772"/>
    <w:rsid w:val="00245621"/>
    <w:rsid w:val="00252520"/>
    <w:rsid w:val="00261FBB"/>
    <w:rsid w:val="002625F9"/>
    <w:rsid w:val="002631F7"/>
    <w:rsid w:val="00264416"/>
    <w:rsid w:val="0026484A"/>
    <w:rsid w:val="0026504D"/>
    <w:rsid w:val="002700FC"/>
    <w:rsid w:val="00274640"/>
    <w:rsid w:val="00276926"/>
    <w:rsid w:val="002811C4"/>
    <w:rsid w:val="002A2D1B"/>
    <w:rsid w:val="002A67C8"/>
    <w:rsid w:val="002A7B1A"/>
    <w:rsid w:val="002B2065"/>
    <w:rsid w:val="002B3E12"/>
    <w:rsid w:val="002B3FF2"/>
    <w:rsid w:val="002B40B7"/>
    <w:rsid w:val="002B777F"/>
    <w:rsid w:val="002C5D75"/>
    <w:rsid w:val="002D288E"/>
    <w:rsid w:val="002D6406"/>
    <w:rsid w:val="00301789"/>
    <w:rsid w:val="00301CCE"/>
    <w:rsid w:val="00302F02"/>
    <w:rsid w:val="00303B9F"/>
    <w:rsid w:val="0030504D"/>
    <w:rsid w:val="00317449"/>
    <w:rsid w:val="00321DFE"/>
    <w:rsid w:val="00322254"/>
    <w:rsid w:val="00325194"/>
    <w:rsid w:val="003367FC"/>
    <w:rsid w:val="0034130D"/>
    <w:rsid w:val="0036260E"/>
    <w:rsid w:val="003703D6"/>
    <w:rsid w:val="00370ED8"/>
    <w:rsid w:val="003728E3"/>
    <w:rsid w:val="0037672D"/>
    <w:rsid w:val="003962D3"/>
    <w:rsid w:val="003B41D7"/>
    <w:rsid w:val="003B51A7"/>
    <w:rsid w:val="003B542F"/>
    <w:rsid w:val="003C4A84"/>
    <w:rsid w:val="003C7D9D"/>
    <w:rsid w:val="003E08A7"/>
    <w:rsid w:val="003E250E"/>
    <w:rsid w:val="003E3A63"/>
    <w:rsid w:val="003E76B5"/>
    <w:rsid w:val="003F39A5"/>
    <w:rsid w:val="003F4800"/>
    <w:rsid w:val="003F5E29"/>
    <w:rsid w:val="00415C50"/>
    <w:rsid w:val="00416C39"/>
    <w:rsid w:val="004252AC"/>
    <w:rsid w:val="00440EBA"/>
    <w:rsid w:val="00457BEB"/>
    <w:rsid w:val="00461B2E"/>
    <w:rsid w:val="00463399"/>
    <w:rsid w:val="00465434"/>
    <w:rsid w:val="00482CFC"/>
    <w:rsid w:val="00484C72"/>
    <w:rsid w:val="0048761D"/>
    <w:rsid w:val="00487996"/>
    <w:rsid w:val="004911C1"/>
    <w:rsid w:val="00491910"/>
    <w:rsid w:val="0049659B"/>
    <w:rsid w:val="004A3D03"/>
    <w:rsid w:val="004B1460"/>
    <w:rsid w:val="004B1B9E"/>
    <w:rsid w:val="004B24F2"/>
    <w:rsid w:val="004B4DC0"/>
    <w:rsid w:val="004B6D7F"/>
    <w:rsid w:val="004C641D"/>
    <w:rsid w:val="004D6D56"/>
    <w:rsid w:val="004D785F"/>
    <w:rsid w:val="004E744B"/>
    <w:rsid w:val="004F37EC"/>
    <w:rsid w:val="004F7760"/>
    <w:rsid w:val="0050655C"/>
    <w:rsid w:val="00520AC9"/>
    <w:rsid w:val="00535CF5"/>
    <w:rsid w:val="005375BE"/>
    <w:rsid w:val="0054283D"/>
    <w:rsid w:val="00550185"/>
    <w:rsid w:val="005565B3"/>
    <w:rsid w:val="00565191"/>
    <w:rsid w:val="0056685F"/>
    <w:rsid w:val="00570D21"/>
    <w:rsid w:val="00571CB1"/>
    <w:rsid w:val="00575F7D"/>
    <w:rsid w:val="005822C6"/>
    <w:rsid w:val="00582B07"/>
    <w:rsid w:val="00582F6F"/>
    <w:rsid w:val="005848AD"/>
    <w:rsid w:val="00594254"/>
    <w:rsid w:val="00596CF4"/>
    <w:rsid w:val="005A0338"/>
    <w:rsid w:val="005A36F5"/>
    <w:rsid w:val="005B1FC1"/>
    <w:rsid w:val="005B6EB8"/>
    <w:rsid w:val="005C19A4"/>
    <w:rsid w:val="005D4942"/>
    <w:rsid w:val="005E05D0"/>
    <w:rsid w:val="005F4732"/>
    <w:rsid w:val="006070DD"/>
    <w:rsid w:val="006133FC"/>
    <w:rsid w:val="00614CAB"/>
    <w:rsid w:val="00616D10"/>
    <w:rsid w:val="00632185"/>
    <w:rsid w:val="00633BC0"/>
    <w:rsid w:val="00646B03"/>
    <w:rsid w:val="00661DE5"/>
    <w:rsid w:val="006706DE"/>
    <w:rsid w:val="00674CE2"/>
    <w:rsid w:val="0068290A"/>
    <w:rsid w:val="0069487E"/>
    <w:rsid w:val="00694C5F"/>
    <w:rsid w:val="00697AFD"/>
    <w:rsid w:val="006A7CDE"/>
    <w:rsid w:val="006B0B82"/>
    <w:rsid w:val="006B1C8E"/>
    <w:rsid w:val="006B2FD2"/>
    <w:rsid w:val="006B3624"/>
    <w:rsid w:val="006B384D"/>
    <w:rsid w:val="006B7EF2"/>
    <w:rsid w:val="006C3B5F"/>
    <w:rsid w:val="006D23AB"/>
    <w:rsid w:val="006D3A72"/>
    <w:rsid w:val="006D5EE3"/>
    <w:rsid w:val="006E5166"/>
    <w:rsid w:val="006E629F"/>
    <w:rsid w:val="006F4D31"/>
    <w:rsid w:val="006F53EE"/>
    <w:rsid w:val="00703401"/>
    <w:rsid w:val="00717507"/>
    <w:rsid w:val="007263B8"/>
    <w:rsid w:val="00726D9C"/>
    <w:rsid w:val="00726F2C"/>
    <w:rsid w:val="00736D30"/>
    <w:rsid w:val="00742FF3"/>
    <w:rsid w:val="00760EE2"/>
    <w:rsid w:val="00762D0A"/>
    <w:rsid w:val="00766400"/>
    <w:rsid w:val="007701D1"/>
    <w:rsid w:val="00776395"/>
    <w:rsid w:val="0078378D"/>
    <w:rsid w:val="00786194"/>
    <w:rsid w:val="00794B27"/>
    <w:rsid w:val="00796D51"/>
    <w:rsid w:val="00797862"/>
    <w:rsid w:val="007A7846"/>
    <w:rsid w:val="007B0750"/>
    <w:rsid w:val="007C3560"/>
    <w:rsid w:val="007C65A1"/>
    <w:rsid w:val="007D0F94"/>
    <w:rsid w:val="007E223A"/>
    <w:rsid w:val="007E2825"/>
    <w:rsid w:val="007E3561"/>
    <w:rsid w:val="007E519C"/>
    <w:rsid w:val="007F2295"/>
    <w:rsid w:val="007F66F5"/>
    <w:rsid w:val="00802738"/>
    <w:rsid w:val="00805EBF"/>
    <w:rsid w:val="00812400"/>
    <w:rsid w:val="0082203C"/>
    <w:rsid w:val="00822B4A"/>
    <w:rsid w:val="00834999"/>
    <w:rsid w:val="008360A8"/>
    <w:rsid w:val="008416E0"/>
    <w:rsid w:val="008448EC"/>
    <w:rsid w:val="008472FC"/>
    <w:rsid w:val="0084760C"/>
    <w:rsid w:val="00851249"/>
    <w:rsid w:val="00852E93"/>
    <w:rsid w:val="00861AE4"/>
    <w:rsid w:val="00870E27"/>
    <w:rsid w:val="00873D38"/>
    <w:rsid w:val="00875BD0"/>
    <w:rsid w:val="00881255"/>
    <w:rsid w:val="00892EEE"/>
    <w:rsid w:val="008934B6"/>
    <w:rsid w:val="00897985"/>
    <w:rsid w:val="00897BFF"/>
    <w:rsid w:val="008A5FF1"/>
    <w:rsid w:val="008B2C5F"/>
    <w:rsid w:val="008B368D"/>
    <w:rsid w:val="008C61B9"/>
    <w:rsid w:val="008D2FA9"/>
    <w:rsid w:val="008E7763"/>
    <w:rsid w:val="008F595A"/>
    <w:rsid w:val="00905015"/>
    <w:rsid w:val="009063AA"/>
    <w:rsid w:val="00912477"/>
    <w:rsid w:val="009139AF"/>
    <w:rsid w:val="009159F8"/>
    <w:rsid w:val="009263AB"/>
    <w:rsid w:val="00930CC0"/>
    <w:rsid w:val="00933003"/>
    <w:rsid w:val="0094124A"/>
    <w:rsid w:val="00943B06"/>
    <w:rsid w:val="00945864"/>
    <w:rsid w:val="00952128"/>
    <w:rsid w:val="00953095"/>
    <w:rsid w:val="00961BD6"/>
    <w:rsid w:val="0097193B"/>
    <w:rsid w:val="009759B8"/>
    <w:rsid w:val="00982A32"/>
    <w:rsid w:val="009853E9"/>
    <w:rsid w:val="00994104"/>
    <w:rsid w:val="00994AD2"/>
    <w:rsid w:val="009968FF"/>
    <w:rsid w:val="00996E16"/>
    <w:rsid w:val="009979E8"/>
    <w:rsid w:val="009A26B7"/>
    <w:rsid w:val="009B0AF8"/>
    <w:rsid w:val="009B69C5"/>
    <w:rsid w:val="009C0B2C"/>
    <w:rsid w:val="009C6B85"/>
    <w:rsid w:val="009D0FDD"/>
    <w:rsid w:val="009E2FA5"/>
    <w:rsid w:val="009E3690"/>
    <w:rsid w:val="009E51FE"/>
    <w:rsid w:val="009E5643"/>
    <w:rsid w:val="009F6A5E"/>
    <w:rsid w:val="009F72A7"/>
    <w:rsid w:val="00A01761"/>
    <w:rsid w:val="00A05AC7"/>
    <w:rsid w:val="00A10870"/>
    <w:rsid w:val="00A119D9"/>
    <w:rsid w:val="00A145B7"/>
    <w:rsid w:val="00A20F84"/>
    <w:rsid w:val="00A21BED"/>
    <w:rsid w:val="00A27D99"/>
    <w:rsid w:val="00A46AD4"/>
    <w:rsid w:val="00A4763A"/>
    <w:rsid w:val="00A5254E"/>
    <w:rsid w:val="00A565CA"/>
    <w:rsid w:val="00A60D92"/>
    <w:rsid w:val="00A74984"/>
    <w:rsid w:val="00A75F4F"/>
    <w:rsid w:val="00A7681C"/>
    <w:rsid w:val="00A86EAC"/>
    <w:rsid w:val="00A91BD4"/>
    <w:rsid w:val="00A923E7"/>
    <w:rsid w:val="00AA661C"/>
    <w:rsid w:val="00AB2470"/>
    <w:rsid w:val="00AC2F58"/>
    <w:rsid w:val="00AD0E8C"/>
    <w:rsid w:val="00AD3EC7"/>
    <w:rsid w:val="00AE4187"/>
    <w:rsid w:val="00AF04E7"/>
    <w:rsid w:val="00AF2B6B"/>
    <w:rsid w:val="00B12A12"/>
    <w:rsid w:val="00B16844"/>
    <w:rsid w:val="00B237D7"/>
    <w:rsid w:val="00B24BF4"/>
    <w:rsid w:val="00B32E3E"/>
    <w:rsid w:val="00B3326A"/>
    <w:rsid w:val="00B36906"/>
    <w:rsid w:val="00B369B4"/>
    <w:rsid w:val="00B40525"/>
    <w:rsid w:val="00B40E62"/>
    <w:rsid w:val="00B50D04"/>
    <w:rsid w:val="00B51F7D"/>
    <w:rsid w:val="00B53817"/>
    <w:rsid w:val="00B540F0"/>
    <w:rsid w:val="00B54664"/>
    <w:rsid w:val="00B6076E"/>
    <w:rsid w:val="00B60F1C"/>
    <w:rsid w:val="00B61F85"/>
    <w:rsid w:val="00B66C2A"/>
    <w:rsid w:val="00B74E17"/>
    <w:rsid w:val="00B75D3D"/>
    <w:rsid w:val="00B8058D"/>
    <w:rsid w:val="00B81A2E"/>
    <w:rsid w:val="00B821B5"/>
    <w:rsid w:val="00B830FA"/>
    <w:rsid w:val="00B8383B"/>
    <w:rsid w:val="00B9795D"/>
    <w:rsid w:val="00BA0760"/>
    <w:rsid w:val="00BA3469"/>
    <w:rsid w:val="00BA3CC7"/>
    <w:rsid w:val="00BA6929"/>
    <w:rsid w:val="00BC759A"/>
    <w:rsid w:val="00BE28DE"/>
    <w:rsid w:val="00BF457D"/>
    <w:rsid w:val="00BF4775"/>
    <w:rsid w:val="00BF6873"/>
    <w:rsid w:val="00BF6D73"/>
    <w:rsid w:val="00C02983"/>
    <w:rsid w:val="00C14E7A"/>
    <w:rsid w:val="00C40C76"/>
    <w:rsid w:val="00C558EE"/>
    <w:rsid w:val="00C632A8"/>
    <w:rsid w:val="00C6547A"/>
    <w:rsid w:val="00C678C8"/>
    <w:rsid w:val="00C74672"/>
    <w:rsid w:val="00C833D1"/>
    <w:rsid w:val="00C930AF"/>
    <w:rsid w:val="00C973EC"/>
    <w:rsid w:val="00CA0C45"/>
    <w:rsid w:val="00CA403D"/>
    <w:rsid w:val="00CA610F"/>
    <w:rsid w:val="00CB29EC"/>
    <w:rsid w:val="00CB443B"/>
    <w:rsid w:val="00CC3536"/>
    <w:rsid w:val="00CC3AB0"/>
    <w:rsid w:val="00CC46FA"/>
    <w:rsid w:val="00CC68B9"/>
    <w:rsid w:val="00CD2F33"/>
    <w:rsid w:val="00CE104D"/>
    <w:rsid w:val="00CE1361"/>
    <w:rsid w:val="00CF038D"/>
    <w:rsid w:val="00CF12AE"/>
    <w:rsid w:val="00CF63A1"/>
    <w:rsid w:val="00D033AD"/>
    <w:rsid w:val="00D142B3"/>
    <w:rsid w:val="00D1798D"/>
    <w:rsid w:val="00D26155"/>
    <w:rsid w:val="00D2646B"/>
    <w:rsid w:val="00D317B4"/>
    <w:rsid w:val="00D32D69"/>
    <w:rsid w:val="00D428B8"/>
    <w:rsid w:val="00D43BFB"/>
    <w:rsid w:val="00D440BE"/>
    <w:rsid w:val="00D443DC"/>
    <w:rsid w:val="00D448A0"/>
    <w:rsid w:val="00D4573A"/>
    <w:rsid w:val="00D46550"/>
    <w:rsid w:val="00D52AEF"/>
    <w:rsid w:val="00D661BA"/>
    <w:rsid w:val="00D670A9"/>
    <w:rsid w:val="00D74A08"/>
    <w:rsid w:val="00D85A5F"/>
    <w:rsid w:val="00D877B6"/>
    <w:rsid w:val="00D87F8B"/>
    <w:rsid w:val="00D902A4"/>
    <w:rsid w:val="00D90D90"/>
    <w:rsid w:val="00D96CC8"/>
    <w:rsid w:val="00DA3035"/>
    <w:rsid w:val="00DA32D9"/>
    <w:rsid w:val="00DA387F"/>
    <w:rsid w:val="00DB1131"/>
    <w:rsid w:val="00DB2323"/>
    <w:rsid w:val="00DB331E"/>
    <w:rsid w:val="00DC0F3F"/>
    <w:rsid w:val="00DC4A8B"/>
    <w:rsid w:val="00DC4E21"/>
    <w:rsid w:val="00DC4F6D"/>
    <w:rsid w:val="00DD2BF2"/>
    <w:rsid w:val="00DD3154"/>
    <w:rsid w:val="00DD5358"/>
    <w:rsid w:val="00DD6C3E"/>
    <w:rsid w:val="00DD767C"/>
    <w:rsid w:val="00DE156E"/>
    <w:rsid w:val="00DF5D1C"/>
    <w:rsid w:val="00E00849"/>
    <w:rsid w:val="00E05495"/>
    <w:rsid w:val="00E1588C"/>
    <w:rsid w:val="00E224A0"/>
    <w:rsid w:val="00E227F1"/>
    <w:rsid w:val="00E254F0"/>
    <w:rsid w:val="00E25558"/>
    <w:rsid w:val="00E32E72"/>
    <w:rsid w:val="00E368D1"/>
    <w:rsid w:val="00E40636"/>
    <w:rsid w:val="00E4394E"/>
    <w:rsid w:val="00E46BB7"/>
    <w:rsid w:val="00E51168"/>
    <w:rsid w:val="00E60598"/>
    <w:rsid w:val="00E71DC2"/>
    <w:rsid w:val="00E72A21"/>
    <w:rsid w:val="00E7715A"/>
    <w:rsid w:val="00E823CA"/>
    <w:rsid w:val="00E85F9A"/>
    <w:rsid w:val="00E9732F"/>
    <w:rsid w:val="00EA3854"/>
    <w:rsid w:val="00EA444A"/>
    <w:rsid w:val="00EB30CC"/>
    <w:rsid w:val="00EB700D"/>
    <w:rsid w:val="00EC29F2"/>
    <w:rsid w:val="00EC350D"/>
    <w:rsid w:val="00EE636B"/>
    <w:rsid w:val="00EE7D67"/>
    <w:rsid w:val="00EF2BC5"/>
    <w:rsid w:val="00EF2CA6"/>
    <w:rsid w:val="00EF5931"/>
    <w:rsid w:val="00F03F63"/>
    <w:rsid w:val="00F048D4"/>
    <w:rsid w:val="00F06CF2"/>
    <w:rsid w:val="00F131F3"/>
    <w:rsid w:val="00F163A1"/>
    <w:rsid w:val="00F175D3"/>
    <w:rsid w:val="00F23B3F"/>
    <w:rsid w:val="00F26472"/>
    <w:rsid w:val="00F27CD0"/>
    <w:rsid w:val="00F30D82"/>
    <w:rsid w:val="00F33B83"/>
    <w:rsid w:val="00F34C84"/>
    <w:rsid w:val="00F37A7D"/>
    <w:rsid w:val="00F47C43"/>
    <w:rsid w:val="00F54BD0"/>
    <w:rsid w:val="00F61A58"/>
    <w:rsid w:val="00F8469D"/>
    <w:rsid w:val="00F84EBB"/>
    <w:rsid w:val="00F86487"/>
    <w:rsid w:val="00F86537"/>
    <w:rsid w:val="00F86816"/>
    <w:rsid w:val="00F94D3E"/>
    <w:rsid w:val="00FB1160"/>
    <w:rsid w:val="00FB3EF4"/>
    <w:rsid w:val="00FD41EA"/>
    <w:rsid w:val="00FE218D"/>
    <w:rsid w:val="00FE2AE1"/>
    <w:rsid w:val="00FE2F21"/>
    <w:rsid w:val="00FE3335"/>
    <w:rsid w:val="00FE457B"/>
    <w:rsid w:val="00FE6DD2"/>
    <w:rsid w:val="00FF44F1"/>
    <w:rsid w:val="00FF5FDF"/>
    <w:rsid w:val="011FB6E9"/>
    <w:rsid w:val="0EAD38C6"/>
    <w:rsid w:val="106BEE14"/>
    <w:rsid w:val="18A54296"/>
    <w:rsid w:val="1C3417B8"/>
    <w:rsid w:val="22919D18"/>
    <w:rsid w:val="2B571113"/>
    <w:rsid w:val="2ED4F76B"/>
    <w:rsid w:val="2FA5BE4B"/>
    <w:rsid w:val="32DEDD74"/>
    <w:rsid w:val="3AA4BCD9"/>
    <w:rsid w:val="3C0EA467"/>
    <w:rsid w:val="3CA6F04D"/>
    <w:rsid w:val="3E020ECA"/>
    <w:rsid w:val="4D4F2310"/>
    <w:rsid w:val="53F4B2C0"/>
    <w:rsid w:val="67D8E53C"/>
    <w:rsid w:val="6E0ACDE0"/>
    <w:rsid w:val="6F44090F"/>
    <w:rsid w:val="7196AC47"/>
    <w:rsid w:val="7469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1DD87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  <w:color w:val="3B3838" w:themeColor="background2" w:themeShade="40"/>
      <w:sz w:val="24"/>
    </w:rPr>
  </w:style>
  <w:style w:type="paragraph" w:styleId="Numerada">
    <w:name w:val="List Number"/>
    <w:basedOn w:val="Normal"/>
    <w:uiPriority w:val="10"/>
    <w:qFormat/>
    <w:rsid w:val="00B61F85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qFormat/>
    <w:rPr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uiPriority w:val="11"/>
    <w:qFormat/>
    <w:rsid w:val="00B61F85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48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48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6B0B82"/>
    <w:rPr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B53817"/>
    <w:rPr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1073CE"/>
    <w:pPr>
      <w:jc w:val="right"/>
    </w:p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Menonoresolvida">
    <w:name w:val="Menção não resolvida"/>
    <w:basedOn w:val="Fontepargpadro"/>
    <w:uiPriority w:val="99"/>
    <w:unhideWhenUsed/>
    <w:rsid w:val="00F131F3"/>
    <w:rPr>
      <w:color w:val="605E5C"/>
      <w:shd w:val="clear" w:color="auto" w:fill="E1DFDD"/>
    </w:rPr>
  </w:style>
  <w:style w:type="character" w:customStyle="1" w:styleId="Meno1">
    <w:name w:val="Menção1"/>
    <w:basedOn w:val="Fontepargpadro"/>
    <w:uiPriority w:val="99"/>
    <w:unhideWhenUsed/>
    <w:rsid w:val="00264416"/>
    <w:rPr>
      <w:color w:val="2B579A"/>
      <w:shd w:val="clear" w:color="auto" w:fill="E1DFDD"/>
    </w:rPr>
  </w:style>
  <w:style w:type="character" w:customStyle="1" w:styleId="t1">
    <w:name w:val="t1"/>
    <w:basedOn w:val="Fontepargpadro"/>
    <w:rsid w:val="00FE2AE1"/>
  </w:style>
  <w:style w:type="character" w:styleId="MenoPendente">
    <w:name w:val="Unresolved Mention"/>
    <w:basedOn w:val="Fontepargpadro"/>
    <w:uiPriority w:val="99"/>
    <w:semiHidden/>
    <w:unhideWhenUsed/>
    <w:rsid w:val="00370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Colabore%20com%20o%20tutorial%20d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6B119-9CCB-4AC5-B9AD-157026D9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Colabore com o tutorial do Word</Template>
  <TotalTime>0</TotalTime>
  <Pages>1</Pages>
  <Words>1479</Words>
  <Characters>7992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2025-02-11T23:41:00Z</dcterms:created>
  <dcterms:modified xsi:type="dcterms:W3CDTF">2025-05-20T21:38:00Z</dcterms:modified>
</cp:coreProperties>
</file>