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792E" w14:textId="56783CC1" w:rsidR="006B1C8E" w:rsidRPr="000E4559" w:rsidRDefault="0050655C" w:rsidP="006B1C8E">
      <w:pPr>
        <w:pStyle w:val="Ttulo"/>
        <w:rPr>
          <w:noProof/>
          <w:sz w:val="72"/>
          <w:szCs w:val="72"/>
          <w:lang w:val="pt-BR"/>
        </w:rPr>
      </w:pPr>
      <w:r w:rsidRPr="0050655C">
        <w:rPr>
          <w:noProof/>
          <w:sz w:val="72"/>
          <w:szCs w:val="72"/>
          <w:lang w:val="pt-BR" w:bidi="pt-BR"/>
        </w:rPr>
        <w:t>Sistema de Recordes Genérico</w:t>
      </w:r>
    </w:p>
    <w:p w14:paraId="5E0FD5A4" w14:textId="66A376F6" w:rsidR="006B1C8E" w:rsidRPr="000E4559" w:rsidRDefault="0050655C" w:rsidP="006B1C8E">
      <w:pPr>
        <w:pStyle w:val="Subttulo"/>
        <w:rPr>
          <w:noProof/>
          <w:lang w:val="pt-BR"/>
        </w:rPr>
      </w:pPr>
      <w:bookmarkStart w:id="0" w:name="_Hlk487785372"/>
      <w:bookmarkEnd w:id="0"/>
      <w:r>
        <w:rPr>
          <w:noProof/>
          <w:lang w:val="pt-BR" w:bidi="pt-BR"/>
        </w:rPr>
        <w:t>P</w:t>
      </w:r>
      <w:r w:rsidRPr="0050655C">
        <w:rPr>
          <w:noProof/>
          <w:lang w:val="pt-BR" w:bidi="pt-BR"/>
        </w:rPr>
        <w:t>ermitirá que você salve e carregue recordes</w:t>
      </w:r>
    </w:p>
    <w:p w14:paraId="6AC9DB09" w14:textId="7B141088" w:rsidR="00805650" w:rsidRPr="00805650" w:rsidRDefault="00805650" w:rsidP="00805650">
      <w:pPr>
        <w:rPr>
          <w:noProof/>
          <w:lang w:val="pt-BR" w:bidi="pt-BR"/>
        </w:rPr>
      </w:pPr>
      <w:r w:rsidRPr="00805650">
        <w:rPr>
          <w:noProof/>
          <w:lang w:val="pt-BR" w:bidi="pt-BR"/>
        </w:rPr>
        <w:t>Para armazenar dados de um jogo Unity WebGL em um banco de dados MySQL, você não deve conectar o Unity diretamente ao MySQL. Isso exporia suas credenciais do banco de dados, o que é um grande risco de segurança.</w:t>
      </w:r>
    </w:p>
    <w:p w14:paraId="2083DF34" w14:textId="5CE4D391" w:rsidR="006B1C8E" w:rsidRPr="000E4559" w:rsidRDefault="00805650" w:rsidP="00805650">
      <w:pPr>
        <w:rPr>
          <w:noProof/>
          <w:lang w:val="pt-BR"/>
        </w:rPr>
      </w:pPr>
      <w:r w:rsidRPr="00805650">
        <w:rPr>
          <w:noProof/>
          <w:lang w:val="pt-BR" w:bidi="pt-BR"/>
        </w:rPr>
        <w:t>A abordagem correta e segura é usar um serviço web intermediário (como scripts PHP, Node.js, Python, etc.) no seu servidor. O jogo Unity se comunicará com esses scripts via HTTP, e os scripts é que farão a interação segura com o banco de dados MySQL.</w:t>
      </w:r>
    </w:p>
    <w:p w14:paraId="0B9C3395" w14:textId="7B99D6CC" w:rsidR="00F131F3" w:rsidRDefault="00F131F3" w:rsidP="005D4942">
      <w:pPr>
        <w:jc w:val="center"/>
        <w:rPr>
          <w:noProof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489764109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0C0D2D01" w14:textId="65B529FA" w:rsidR="005D4942" w:rsidRDefault="005D4942">
          <w:pPr>
            <w:pStyle w:val="CabealhodoSumrio"/>
          </w:pPr>
          <w:r>
            <w:rPr>
              <w:lang w:val="pt-BR"/>
            </w:rPr>
            <w:t>Sumário</w:t>
          </w:r>
        </w:p>
        <w:p w14:paraId="59E5823E" w14:textId="28805DCB" w:rsidR="005B5962" w:rsidRDefault="005D49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86014" w:history="1">
            <w:r w:rsidR="005B5962" w:rsidRPr="000C6C36">
              <w:rPr>
                <w:rStyle w:val="Hyperlink"/>
                <w:noProof/>
                <w:lang w:val="pt-BR" w:bidi="pt-BR"/>
              </w:rPr>
              <w:t>Desenvolvimento WebService</w:t>
            </w:r>
            <w:r w:rsidR="005B5962">
              <w:rPr>
                <w:noProof/>
                <w:webHidden/>
              </w:rPr>
              <w:tab/>
            </w:r>
            <w:r w:rsidR="005B5962">
              <w:rPr>
                <w:noProof/>
                <w:webHidden/>
              </w:rPr>
              <w:fldChar w:fldCharType="begin"/>
            </w:r>
            <w:r w:rsidR="005B5962">
              <w:rPr>
                <w:noProof/>
                <w:webHidden/>
              </w:rPr>
              <w:instrText xml:space="preserve"> PAGEREF _Toc198686014 \h </w:instrText>
            </w:r>
            <w:r w:rsidR="005B5962">
              <w:rPr>
                <w:noProof/>
                <w:webHidden/>
              </w:rPr>
            </w:r>
            <w:r w:rsidR="005B5962">
              <w:rPr>
                <w:noProof/>
                <w:webHidden/>
              </w:rPr>
              <w:fldChar w:fldCharType="separate"/>
            </w:r>
            <w:r w:rsidR="005B5962">
              <w:rPr>
                <w:noProof/>
                <w:webHidden/>
              </w:rPr>
              <w:t>2</w:t>
            </w:r>
            <w:r w:rsidR="005B5962">
              <w:rPr>
                <w:noProof/>
                <w:webHidden/>
              </w:rPr>
              <w:fldChar w:fldCharType="end"/>
            </w:r>
          </w:hyperlink>
        </w:p>
        <w:p w14:paraId="54C26003" w14:textId="446747BA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15" w:history="1">
            <w:r w:rsidRPr="000C6C36">
              <w:rPr>
                <w:rStyle w:val="Hyperlink"/>
                <w:noProof/>
                <w:lang w:val="pt-BR" w:bidi="pt-BR"/>
              </w:rPr>
              <w:t>Criando 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249D" w14:textId="7412E877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16" w:history="1">
            <w:r w:rsidRPr="000C6C36">
              <w:rPr>
                <w:rStyle w:val="Hyperlink"/>
                <w:noProof/>
                <w:lang w:val="pt-BR" w:bidi="pt-BR"/>
              </w:rPr>
              <w:t>Configuração do Banco de Dados (db_config.php)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667E" w14:textId="38AD4178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17" w:history="1">
            <w:r w:rsidRPr="000C6C36">
              <w:rPr>
                <w:rStyle w:val="Hyperlink"/>
                <w:noProof/>
                <w:lang w:val="pt-BR" w:bidi="pt-BR"/>
              </w:rPr>
              <w:t>Salvar/Atualizar um Recorde Individual (save_score.php)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9FE1" w14:textId="6FEE49C3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18" w:history="1">
            <w:r w:rsidRPr="000C6C36">
              <w:rPr>
                <w:rStyle w:val="Hyperlink"/>
                <w:noProof/>
                <w:lang w:val="pt-BR" w:bidi="pt-BR"/>
              </w:rPr>
              <w:t>Carregar um Recorde Individual (get_scores.php)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45BE" w14:textId="017BAD78" w:rsidR="005B5962" w:rsidRDefault="005B596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19" w:history="1">
            <w:r w:rsidRPr="000C6C36">
              <w:rPr>
                <w:rStyle w:val="Hyperlink"/>
                <w:noProof/>
                <w:lang w:val="pt-BR" w:bidi="pt-BR"/>
              </w:rPr>
              <w:t>Configuração no Unity (TextMeshPro)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5D0C" w14:textId="11057511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20" w:history="1">
            <w:r w:rsidRPr="000C6C36">
              <w:rPr>
                <w:rStyle w:val="Hyperlink"/>
                <w:noProof/>
                <w:lang w:val="pt-BR" w:bidi="pt-BR"/>
              </w:rPr>
              <w:t>Importar TextMeshPro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52BB" w14:textId="630B2D64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21" w:history="1">
            <w:r w:rsidRPr="000C6C36">
              <w:rPr>
                <w:rStyle w:val="Hyperlink"/>
                <w:noProof/>
                <w:lang w:val="pt-BR" w:bidi="pt-BR"/>
              </w:rPr>
              <w:t>Criar a Interface do Usuário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7A58" w14:textId="2F8708A7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22" w:history="1">
            <w:r w:rsidRPr="000C6C36">
              <w:rPr>
                <w:rStyle w:val="Hyperlink"/>
                <w:noProof/>
                <w:lang w:val="pt-BR" w:bidi="pt-BR"/>
              </w:rPr>
              <w:t>Integrando o Script na 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5476" w14:textId="0DC2DAEC" w:rsidR="005B5962" w:rsidRDefault="005B596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686023" w:history="1">
            <w:r w:rsidRPr="000C6C36">
              <w:rPr>
                <w:rStyle w:val="Hyperlink"/>
                <w:noProof/>
                <w:lang w:val="pt-BR" w:bidi="pt-BR"/>
              </w:rPr>
              <w:t>Testando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2ECA" w14:textId="16B0328C" w:rsidR="005D4942" w:rsidRDefault="005D4942">
          <w:r>
            <w:rPr>
              <w:b/>
              <w:bCs/>
            </w:rPr>
            <w:fldChar w:fldCharType="end"/>
          </w:r>
        </w:p>
      </w:sdtContent>
    </w:sdt>
    <w:p w14:paraId="5A77E806" w14:textId="77777777" w:rsidR="005D4942" w:rsidRPr="000E4559" w:rsidRDefault="005D4942" w:rsidP="005D4942">
      <w:pPr>
        <w:jc w:val="center"/>
        <w:rPr>
          <w:noProof/>
          <w:lang w:val="pt-BR"/>
        </w:rPr>
      </w:pPr>
    </w:p>
    <w:p w14:paraId="3E4B4755" w14:textId="77777777" w:rsidR="007C65A1" w:rsidRDefault="007C65A1" w:rsidP="007C65A1">
      <w:pPr>
        <w:rPr>
          <w:noProof/>
          <w:lang w:val="pt-BR"/>
        </w:rPr>
      </w:pPr>
    </w:p>
    <w:p w14:paraId="50609D95" w14:textId="77777777" w:rsidR="00C74672" w:rsidRDefault="00C74672" w:rsidP="007C65A1">
      <w:pPr>
        <w:rPr>
          <w:noProof/>
          <w:lang w:val="pt-BR"/>
        </w:rPr>
      </w:pPr>
    </w:p>
    <w:p w14:paraId="43405032" w14:textId="77777777" w:rsidR="00C74672" w:rsidRDefault="00C74672" w:rsidP="007C65A1">
      <w:pPr>
        <w:rPr>
          <w:noProof/>
          <w:lang w:val="pt-BR"/>
        </w:rPr>
      </w:pPr>
    </w:p>
    <w:p w14:paraId="20AA9C15" w14:textId="77777777" w:rsidR="00805EBF" w:rsidRDefault="00805EBF" w:rsidP="007C65A1">
      <w:pPr>
        <w:rPr>
          <w:noProof/>
          <w:lang w:val="pt-BR"/>
        </w:rPr>
      </w:pPr>
    </w:p>
    <w:p w14:paraId="64D7861D" w14:textId="77777777" w:rsidR="00805EBF" w:rsidRDefault="00805EBF" w:rsidP="007C65A1">
      <w:pPr>
        <w:rPr>
          <w:noProof/>
          <w:lang w:val="pt-BR"/>
        </w:rPr>
      </w:pPr>
    </w:p>
    <w:p w14:paraId="45EC1204" w14:textId="77777777" w:rsidR="00805EBF" w:rsidRDefault="00805EBF" w:rsidP="007C65A1">
      <w:pPr>
        <w:rPr>
          <w:noProof/>
          <w:lang w:val="pt-BR"/>
        </w:rPr>
      </w:pPr>
    </w:p>
    <w:p w14:paraId="0D74439E" w14:textId="77777777" w:rsidR="00805EBF" w:rsidRDefault="00805EBF" w:rsidP="007C65A1">
      <w:pPr>
        <w:rPr>
          <w:noProof/>
          <w:lang w:val="pt-BR"/>
        </w:rPr>
      </w:pPr>
    </w:p>
    <w:p w14:paraId="4119F5E6" w14:textId="77777777" w:rsidR="00805EBF" w:rsidRDefault="00805EBF" w:rsidP="007C65A1">
      <w:pPr>
        <w:rPr>
          <w:noProof/>
          <w:lang w:val="pt-BR"/>
        </w:rPr>
      </w:pPr>
    </w:p>
    <w:p w14:paraId="14D98FC1" w14:textId="77777777" w:rsidR="00805EBF" w:rsidRDefault="00805EBF" w:rsidP="007C65A1">
      <w:pPr>
        <w:rPr>
          <w:noProof/>
          <w:lang w:val="pt-BR"/>
        </w:rPr>
      </w:pPr>
    </w:p>
    <w:p w14:paraId="730D56D1" w14:textId="77777777" w:rsidR="00805EBF" w:rsidRDefault="00805EBF" w:rsidP="007C65A1">
      <w:pPr>
        <w:rPr>
          <w:noProof/>
          <w:lang w:val="pt-BR"/>
        </w:rPr>
      </w:pPr>
    </w:p>
    <w:p w14:paraId="0C2AC54F" w14:textId="649ACDE6" w:rsidR="00805EBF" w:rsidRPr="007070BB" w:rsidRDefault="00805EBF" w:rsidP="00805EBF">
      <w:pPr>
        <w:pStyle w:val="Ttulo1"/>
        <w:rPr>
          <w:lang w:val="pt-BR"/>
        </w:rPr>
      </w:pPr>
      <w:bookmarkStart w:id="1" w:name="_Toc198686014"/>
      <w:r>
        <w:rPr>
          <w:lang w:val="pt-BR" w:bidi="pt-BR"/>
        </w:rPr>
        <w:t>Desenvolvimento</w:t>
      </w:r>
      <w:r w:rsidR="00FC60C5">
        <w:rPr>
          <w:lang w:val="pt-BR" w:bidi="pt-BR"/>
        </w:rPr>
        <w:t xml:space="preserve"> WebService</w:t>
      </w:r>
      <w:bookmarkEnd w:id="1"/>
    </w:p>
    <w:p w14:paraId="5FE020A5" w14:textId="2DBC0A26" w:rsidR="00805EBF" w:rsidRDefault="00805650" w:rsidP="00805EBF">
      <w:pPr>
        <w:pStyle w:val="Numerada"/>
        <w:numPr>
          <w:ilvl w:val="0"/>
          <w:numId w:val="0"/>
        </w:numPr>
        <w:rPr>
          <w:lang w:val="pt-BR" w:bidi="pt-BR"/>
        </w:rPr>
      </w:pPr>
      <w:r w:rsidRPr="00805650">
        <w:rPr>
          <w:lang w:val="pt-BR" w:bidi="pt-BR"/>
        </w:rPr>
        <w:t>Você precisará de um servidor web com suporte a PHP e acesso a um banco de dados MySQL.</w:t>
      </w:r>
    </w:p>
    <w:p w14:paraId="5A28736E" w14:textId="77777777" w:rsidR="00165007" w:rsidRDefault="00165007" w:rsidP="00805EBF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03612D8E" w14:textId="0C63C2C4" w:rsidR="00165007" w:rsidRDefault="00165007" w:rsidP="00165007">
      <w:pPr>
        <w:pStyle w:val="Ttulo2"/>
        <w:rPr>
          <w:sz w:val="36"/>
          <w:szCs w:val="36"/>
          <w:lang w:val="pt-BR" w:bidi="pt-BR"/>
        </w:rPr>
      </w:pPr>
      <w:bookmarkStart w:id="2" w:name="_Toc198686015"/>
      <w:r w:rsidRPr="00805EBF">
        <w:rPr>
          <w:sz w:val="36"/>
          <w:szCs w:val="36"/>
          <w:lang w:val="pt-BR" w:bidi="pt-BR"/>
        </w:rPr>
        <w:t xml:space="preserve">Criando o </w:t>
      </w:r>
      <w:proofErr w:type="spellStart"/>
      <w:r>
        <w:rPr>
          <w:sz w:val="36"/>
          <w:szCs w:val="36"/>
          <w:lang w:val="pt-BR" w:bidi="pt-BR"/>
        </w:rPr>
        <w:t>Sql</w:t>
      </w:r>
      <w:bookmarkEnd w:id="2"/>
      <w:proofErr w:type="spellEnd"/>
    </w:p>
    <w:p w14:paraId="72BABC92" w14:textId="2FF985F8" w:rsidR="00805650" w:rsidRDefault="00805650" w:rsidP="00805650">
      <w:pPr>
        <w:pStyle w:val="Numerada"/>
        <w:numPr>
          <w:ilvl w:val="0"/>
          <w:numId w:val="36"/>
        </w:numPr>
        <w:rPr>
          <w:lang w:val="pt-BR" w:bidi="pt-BR"/>
        </w:rPr>
      </w:pPr>
      <w:r w:rsidRPr="00805650">
        <w:rPr>
          <w:lang w:val="pt-BR" w:bidi="pt-BR"/>
        </w:rPr>
        <w:t xml:space="preserve">Crie uma tabela para armazenar as pontuações. Você pode usar uma ferramenta como </w:t>
      </w:r>
      <w:proofErr w:type="spellStart"/>
      <w:r w:rsidRPr="00805650">
        <w:rPr>
          <w:lang w:val="pt-BR" w:bidi="pt-BR"/>
        </w:rPr>
        <w:t>phpMyAdmin</w:t>
      </w:r>
      <w:proofErr w:type="spellEnd"/>
      <w:r w:rsidRPr="00805650">
        <w:rPr>
          <w:lang w:val="pt-BR" w:bidi="pt-BR"/>
        </w:rPr>
        <w:t xml:space="preserve"> ou executar o seguinte comando SQL:</w:t>
      </w:r>
    </w:p>
    <w:p w14:paraId="464EF1C0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CREATE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TABLE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highscores</w:t>
      </w:r>
      <w:proofErr w:type="spellEnd"/>
      <w:proofErr w:type="gramEnd"/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(</w:t>
      </w:r>
    </w:p>
    <w:p w14:paraId="5D9D3A4D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id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INT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AUTO_INCREMENT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PRIMARY KEY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,</w:t>
      </w:r>
    </w:p>
    <w:p w14:paraId="73D276DC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</w:t>
      </w:r>
      <w:proofErr w:type="spellStart"/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gramStart"/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VARCHAR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50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)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NOT NULL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,</w:t>
      </w:r>
    </w:p>
    <w:p w14:paraId="6C26BC6C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score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INT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NOT NULL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,</w:t>
      </w:r>
    </w:p>
    <w:p w14:paraId="251767A8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</w:t>
      </w:r>
      <w:proofErr w:type="spellStart"/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submissionDate</w:t>
      </w:r>
      <w:proofErr w:type="spellEnd"/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TIMESTAMP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DEFAULT</w:t>
      </w: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CURRENT_TIMESTAMP</w:t>
      </w:r>
    </w:p>
    <w:p w14:paraId="0DF06B94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</w:p>
    <w:p w14:paraId="06B15D72" w14:textId="77777777" w:rsidR="00805650" w:rsidRPr="00805650" w:rsidRDefault="00805650" w:rsidP="00805EBF">
      <w:pPr>
        <w:pStyle w:val="Numerada"/>
        <w:numPr>
          <w:ilvl w:val="0"/>
          <w:numId w:val="0"/>
        </w:numPr>
        <w:rPr>
          <w:lang w:val="en-US" w:bidi="pt-BR"/>
        </w:rPr>
      </w:pPr>
    </w:p>
    <w:p w14:paraId="34513594" w14:textId="07A5F63B" w:rsidR="00805EBF" w:rsidRPr="00805EBF" w:rsidRDefault="00165007" w:rsidP="00805EBF">
      <w:pPr>
        <w:pStyle w:val="Ttulo2"/>
        <w:rPr>
          <w:sz w:val="36"/>
          <w:szCs w:val="36"/>
          <w:lang w:val="pt-BR"/>
        </w:rPr>
      </w:pPr>
      <w:bookmarkStart w:id="3" w:name="_Toc198686016"/>
      <w:r w:rsidRPr="00165007">
        <w:rPr>
          <w:sz w:val="36"/>
          <w:szCs w:val="36"/>
          <w:lang w:val="pt-BR" w:bidi="pt-BR"/>
        </w:rPr>
        <w:t>Configuração do Banco de Dados (</w:t>
      </w:r>
      <w:proofErr w:type="spellStart"/>
      <w:r w:rsidRPr="00165007">
        <w:rPr>
          <w:sz w:val="36"/>
          <w:szCs w:val="36"/>
          <w:lang w:val="pt-BR" w:bidi="pt-BR"/>
        </w:rPr>
        <w:t>db_config.php</w:t>
      </w:r>
      <w:proofErr w:type="spellEnd"/>
      <w:r w:rsidRPr="00165007">
        <w:rPr>
          <w:sz w:val="36"/>
          <w:szCs w:val="36"/>
          <w:lang w:val="pt-BR" w:bidi="pt-BR"/>
        </w:rPr>
        <w:t>)</w:t>
      </w:r>
      <w:bookmarkEnd w:id="3"/>
    </w:p>
    <w:p w14:paraId="2A814E3A" w14:textId="4029C4C5" w:rsidR="00805EBF" w:rsidRDefault="00165007" w:rsidP="00805EBF">
      <w:pPr>
        <w:rPr>
          <w:lang w:val="pt-BR" w:bidi="pt-BR"/>
        </w:rPr>
      </w:pPr>
      <w:r w:rsidRPr="00165007">
        <w:rPr>
          <w:lang w:val="pt-BR" w:bidi="pt-BR"/>
        </w:rPr>
        <w:t xml:space="preserve">Este arquivo conterá as credenciais do seu banco de dados e uma função para obter a conexão. Crie um arquivo chamado </w:t>
      </w:r>
      <w:proofErr w:type="spellStart"/>
      <w:r w:rsidRPr="00165007">
        <w:rPr>
          <w:lang w:val="pt-BR" w:bidi="pt-BR"/>
        </w:rPr>
        <w:t>db_config.php</w:t>
      </w:r>
      <w:proofErr w:type="spellEnd"/>
      <w:r w:rsidRPr="00165007">
        <w:rPr>
          <w:lang w:val="pt-BR" w:bidi="pt-BR"/>
        </w:rPr>
        <w:t>.</w:t>
      </w:r>
    </w:p>
    <w:p w14:paraId="32160AEB" w14:textId="597BDDCE" w:rsidR="00805EBF" w:rsidRPr="00805650" w:rsidRDefault="00805EBF" w:rsidP="00805650">
      <w:pPr>
        <w:pStyle w:val="Numerada"/>
        <w:numPr>
          <w:ilvl w:val="0"/>
          <w:numId w:val="45"/>
        </w:numPr>
        <w:rPr>
          <w:lang w:val="pt-BR" w:bidi="pt-BR"/>
        </w:rPr>
      </w:pPr>
      <w:r w:rsidRPr="00805650">
        <w:rPr>
          <w:lang w:val="pt-BR" w:bidi="pt-BR"/>
        </w:rPr>
        <w:t>Copie o código</w:t>
      </w:r>
    </w:p>
    <w:p w14:paraId="65B60144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bookmarkStart w:id="4" w:name="_Hlk530493068"/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&lt;?</w:t>
      </w:r>
      <w:proofErr w:type="spellStart"/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php</w:t>
      </w:r>
      <w:proofErr w:type="spellEnd"/>
    </w:p>
    <w:p w14:paraId="125B890A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servername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localhost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; </w:t>
      </w:r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 xml:space="preserve">// </w:t>
      </w:r>
      <w:proofErr w:type="gram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>Ou</w:t>
      </w:r>
      <w:proofErr w:type="gram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 xml:space="preserve"> o host do seu DB</w:t>
      </w:r>
    </w:p>
    <w:p w14:paraId="5CA4F75C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username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seu_usuario_mysql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;</w:t>
      </w:r>
    </w:p>
    <w:p w14:paraId="3FB25D23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password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sua_senha_mysql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;</w:t>
      </w:r>
    </w:p>
    <w:p w14:paraId="3554D21F" w14:textId="6B7E1DDF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dbname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seu_banco_de_dados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;</w:t>
      </w:r>
    </w:p>
    <w:p w14:paraId="120DB7DF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lastRenderedPageBreak/>
        <w:t>// Criar conexão</w:t>
      </w:r>
    </w:p>
    <w:p w14:paraId="29428170" w14:textId="604CD2CB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conn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=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new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</w:t>
      </w:r>
      <w:proofErr w:type="spellStart"/>
      <w:proofErr w:type="gramStart"/>
      <w:r w:rsidRPr="00805650">
        <w:rPr>
          <w:rFonts w:ascii="Consolas" w:eastAsia="Times New Roman" w:hAnsi="Consolas" w:cs="Times New Roman"/>
          <w:color w:val="4EC9B0"/>
          <w:sz w:val="16"/>
          <w:szCs w:val="16"/>
          <w:lang w:val="pt-BR" w:eastAsia="pt-BR"/>
        </w:rPr>
        <w:t>mysqli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servername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,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username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,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password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,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dbname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);</w:t>
      </w:r>
    </w:p>
    <w:p w14:paraId="776C6A78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>// Checar conexão</w:t>
      </w:r>
    </w:p>
    <w:p w14:paraId="153D740F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if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$conn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connect_</w:t>
      </w:r>
      <w:proofErr w:type="gram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error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  <w:proofErr w:type="gramEnd"/>
    </w:p>
    <w:p w14:paraId="719A1DAA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gramStart"/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die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"Connection failed: 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.</w:t>
      </w:r>
      <w:proofErr w:type="gram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conn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-&gt;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connect_error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);</w:t>
      </w:r>
    </w:p>
    <w:p w14:paraId="40710821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}</w:t>
      </w:r>
    </w:p>
    <w:p w14:paraId="4B51C01D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?&gt;</w:t>
      </w:r>
    </w:p>
    <w:p w14:paraId="022332E0" w14:textId="77777777" w:rsidR="00805650" w:rsidRDefault="00805650" w:rsidP="00805650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41EC0ECE" w14:textId="7F937B3C" w:rsidR="00165007" w:rsidRPr="00165007" w:rsidRDefault="00165007" w:rsidP="00165007">
      <w:pPr>
        <w:pStyle w:val="Numerada"/>
        <w:numPr>
          <w:ilvl w:val="0"/>
          <w:numId w:val="36"/>
        </w:numPr>
        <w:rPr>
          <w:lang w:val="pt-BR" w:bidi="pt-BR"/>
        </w:rPr>
      </w:pPr>
      <w:r w:rsidRPr="00165007">
        <w:rPr>
          <w:lang w:val="pt-BR" w:bidi="pt-BR"/>
        </w:rPr>
        <w:t>Substitua '</w:t>
      </w:r>
      <w:proofErr w:type="spellStart"/>
      <w:r w:rsidRPr="00165007">
        <w:rPr>
          <w:lang w:val="pt-BR" w:bidi="pt-BR"/>
        </w:rPr>
        <w:t>seu_usuario_</w:t>
      </w:r>
      <w:r w:rsidR="00805650">
        <w:rPr>
          <w:lang w:val="pt-BR" w:bidi="pt-BR"/>
        </w:rPr>
        <w:t>mysql</w:t>
      </w:r>
      <w:proofErr w:type="spellEnd"/>
      <w:r w:rsidRPr="00165007">
        <w:rPr>
          <w:lang w:val="pt-BR" w:bidi="pt-BR"/>
        </w:rPr>
        <w:t>', '</w:t>
      </w:r>
      <w:proofErr w:type="spellStart"/>
      <w:r w:rsidRPr="00165007">
        <w:rPr>
          <w:lang w:val="pt-BR" w:bidi="pt-BR"/>
        </w:rPr>
        <w:t>sua_senha_</w:t>
      </w:r>
      <w:r w:rsidR="00805650">
        <w:rPr>
          <w:lang w:val="pt-BR" w:bidi="pt-BR"/>
        </w:rPr>
        <w:t>mysql</w:t>
      </w:r>
      <w:proofErr w:type="spellEnd"/>
      <w:r w:rsidRPr="00165007">
        <w:rPr>
          <w:lang w:val="pt-BR" w:bidi="pt-BR"/>
        </w:rPr>
        <w:t>', e '</w:t>
      </w:r>
      <w:proofErr w:type="spellStart"/>
      <w:r w:rsidRPr="00165007">
        <w:rPr>
          <w:lang w:val="pt-BR" w:bidi="pt-BR"/>
        </w:rPr>
        <w:t>seu_banco_de_dados</w:t>
      </w:r>
      <w:proofErr w:type="spellEnd"/>
      <w:r w:rsidRPr="00165007">
        <w:rPr>
          <w:lang w:val="pt-BR" w:bidi="pt-BR"/>
        </w:rPr>
        <w:t>' com suas credenciais reais.</w:t>
      </w:r>
    </w:p>
    <w:p w14:paraId="2F1AC2DD" w14:textId="77777777" w:rsidR="00165007" w:rsidRDefault="00165007" w:rsidP="0056685F">
      <w:pPr>
        <w:rPr>
          <w:noProof/>
          <w:lang w:val="pt-BR"/>
        </w:rPr>
      </w:pPr>
    </w:p>
    <w:p w14:paraId="6DE3CC30" w14:textId="720B2B59" w:rsidR="0056685F" w:rsidRPr="00805EBF" w:rsidRDefault="00165007" w:rsidP="0056685F">
      <w:pPr>
        <w:pStyle w:val="Ttulo2"/>
        <w:rPr>
          <w:sz w:val="36"/>
          <w:szCs w:val="36"/>
          <w:lang w:val="pt-BR"/>
        </w:rPr>
      </w:pPr>
      <w:bookmarkStart w:id="5" w:name="_Toc198686017"/>
      <w:r w:rsidRPr="00165007">
        <w:rPr>
          <w:sz w:val="36"/>
          <w:szCs w:val="36"/>
          <w:lang w:val="pt-BR" w:bidi="pt-BR"/>
        </w:rPr>
        <w:t>Salvar/Atualizar um Recorde Individual (</w:t>
      </w:r>
      <w:proofErr w:type="spellStart"/>
      <w:r w:rsidR="00805650" w:rsidRPr="00805650">
        <w:rPr>
          <w:sz w:val="36"/>
          <w:szCs w:val="36"/>
          <w:lang w:val="pt-BR" w:bidi="pt-BR"/>
        </w:rPr>
        <w:t>save_score</w:t>
      </w:r>
      <w:r w:rsidRPr="00165007">
        <w:rPr>
          <w:sz w:val="36"/>
          <w:szCs w:val="36"/>
          <w:lang w:val="pt-BR" w:bidi="pt-BR"/>
        </w:rPr>
        <w:t>.php</w:t>
      </w:r>
      <w:proofErr w:type="spellEnd"/>
      <w:r w:rsidRPr="00165007">
        <w:rPr>
          <w:sz w:val="36"/>
          <w:szCs w:val="36"/>
          <w:lang w:val="pt-BR" w:bidi="pt-BR"/>
        </w:rPr>
        <w:t>)</w:t>
      </w:r>
      <w:bookmarkEnd w:id="5"/>
    </w:p>
    <w:p w14:paraId="571D4F70" w14:textId="318AF190" w:rsidR="0056685F" w:rsidRDefault="00FB59D6" w:rsidP="0056685F">
      <w:pPr>
        <w:rPr>
          <w:lang w:val="pt-BR" w:bidi="pt-BR"/>
        </w:rPr>
      </w:pPr>
      <w:r w:rsidRPr="00FB59D6">
        <w:rPr>
          <w:lang w:val="pt-BR" w:bidi="pt-BR"/>
        </w:rPr>
        <w:t>Este script receberá dados via POST e salvará ou atualizará um recorde na tabela.</w:t>
      </w:r>
    </w:p>
    <w:p w14:paraId="46ABDED0" w14:textId="11801F9D" w:rsidR="0056685F" w:rsidRDefault="0056685F" w:rsidP="009B36D9">
      <w:pPr>
        <w:pStyle w:val="Numerada"/>
        <w:numPr>
          <w:ilvl w:val="0"/>
          <w:numId w:val="37"/>
        </w:numPr>
        <w:tabs>
          <w:tab w:val="left" w:pos="851"/>
        </w:tabs>
        <w:rPr>
          <w:noProof/>
          <w:lang w:val="pt-BR"/>
        </w:rPr>
      </w:pPr>
      <w:r w:rsidRPr="0056685F">
        <w:rPr>
          <w:lang w:val="pt-BR" w:bidi="pt-BR"/>
        </w:rPr>
        <w:t>Escreva o código</w:t>
      </w:r>
      <w:r>
        <w:rPr>
          <w:lang w:val="pt-BR" w:bidi="pt-BR"/>
        </w:rPr>
        <w:t>:</w:t>
      </w:r>
    </w:p>
    <w:bookmarkEnd w:id="4"/>
    <w:p w14:paraId="09E35FAD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&lt;?</w:t>
      </w:r>
      <w:proofErr w:type="spellStart"/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php</w:t>
      </w:r>
      <w:proofErr w:type="spellEnd"/>
    </w:p>
    <w:p w14:paraId="388C562A" w14:textId="7291452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require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db_config.php</w:t>
      </w:r>
      <w:proofErr w:type="spellEnd"/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7AD26AE3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header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'Content-Type: application/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json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755B7A4D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header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'Access-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Control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-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Allow-Origin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: *'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); </w:t>
      </w:r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 xml:space="preserve">// </w:t>
      </w:r>
      <w:proofErr w:type="gram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>Permite</w:t>
      </w:r>
      <w:proofErr w:type="gram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 xml:space="preserve"> requisições de qualquer origem (para testes </w:t>
      </w:r>
      <w:proofErr w:type="spell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>WebGL</w:t>
      </w:r>
      <w:proofErr w:type="spell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 xml:space="preserve">). </w:t>
      </w:r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Em </w:t>
      </w:r>
      <w:proofErr w:type="spell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produção</w:t>
      </w:r>
      <w:proofErr w:type="spell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, </w:t>
      </w:r>
      <w:proofErr w:type="spell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restrinja</w:t>
      </w:r>
      <w:proofErr w:type="spell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</w:t>
      </w:r>
      <w:proofErr w:type="spell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ao</w:t>
      </w:r>
      <w:proofErr w:type="spell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</w:t>
      </w:r>
      <w:proofErr w:type="spell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seu</w:t>
      </w:r>
      <w:proofErr w:type="spell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</w:t>
      </w:r>
      <w:proofErr w:type="spellStart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domínio</w:t>
      </w:r>
      <w:proofErr w:type="spellEnd"/>
      <w:r w:rsidRPr="00805650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.</w:t>
      </w:r>
    </w:p>
    <w:p w14:paraId="516FD548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header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'Access-Control-Allow-Methods: POST, GET, OPTIONS'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617D7722" w14:textId="4A16D823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header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'Access-Control-Allow-Headers: Content-Type, Authorization, X-Requested-With'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255047B8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if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$_SERVER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'REQUEST_METHOD'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===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'OPTIONS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  <w:proofErr w:type="gramEnd"/>
    </w:p>
    <w:p w14:paraId="13DC14B2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http_response_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code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200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7D12A2A3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gramStart"/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exit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  <w:proofErr w:type="gramEnd"/>
    </w:p>
    <w:p w14:paraId="5A01BB7A" w14:textId="696E9100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</w:t>
      </w:r>
    </w:p>
    <w:p w14:paraId="0B12CC7E" w14:textId="51BDA87B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array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  <w:proofErr w:type="gramEnd"/>
    </w:p>
    <w:p w14:paraId="6B3BC09B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if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$_SERVER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'REQUEST_METHOD'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===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'POST'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</w:p>
    <w:p w14:paraId="6E58FB68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 xml:space="preserve">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playerName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isset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$_POST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playerName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?</w:t>
      </w:r>
      <w:proofErr w:type="gram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$conn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real_escape_string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$_POST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playerName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:</w:t>
      </w:r>
      <w:proofErr w:type="gram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null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4CB0CB5D" w14:textId="73F55DB5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$score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isset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$_POST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'score'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?</w:t>
      </w:r>
      <w:proofErr w:type="gram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int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$_POST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'score'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 :</w:t>
      </w:r>
      <w:proofErr w:type="gram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null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3576845B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if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playerName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&amp;&amp;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$score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!== </w:t>
      </w:r>
      <w:proofErr w:type="gramStart"/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null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  <w:proofErr w:type="gramEnd"/>
    </w:p>
    <w:p w14:paraId="1EC05B2C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$conn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prepare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INSERT INTO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highscores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(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playerName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, score) </w:t>
      </w: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VALUES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(?,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?)"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5C1D0B2B" w14:textId="2718DF98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bind_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param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si</w:t>
      </w:r>
      <w:proofErr w:type="spellEnd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playerName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$score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6142454A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if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execute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 {</w:t>
      </w:r>
      <w:proofErr w:type="gramEnd"/>
    </w:p>
    <w:p w14:paraId="46690B76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'status'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'success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46E99711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'message'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'Score saved successfully.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0A5541EB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http_response_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code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B5CEA8"/>
          <w:sz w:val="16"/>
          <w:szCs w:val="16"/>
          <w:lang w:val="pt-BR" w:eastAsia="pt-BR"/>
        </w:rPr>
        <w:t>200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);</w:t>
      </w:r>
    </w:p>
    <w:p w14:paraId="03CE8694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        } </w:t>
      </w:r>
      <w:proofErr w:type="spellStart"/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pt-BR" w:eastAsia="pt-BR"/>
        </w:rPr>
        <w:t>else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{</w:t>
      </w:r>
    </w:p>
    <w:p w14:paraId="250D83B4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    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'status'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'error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1282631D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'message'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'Error saving score: 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.</w:t>
      </w:r>
      <w:proofErr w:type="gram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gram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error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2F211765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http_response_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code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500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238B3896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}</w:t>
      </w:r>
    </w:p>
    <w:p w14:paraId="2F06A37E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close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  <w:proofErr w:type="gramEnd"/>
    </w:p>
    <w:p w14:paraId="2CBAD9D0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} </w:t>
      </w: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else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1742CD84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'status'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'error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78D30955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'message'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'Invalid input.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5319ED8D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http_response_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code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400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24BB14D0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}</w:t>
      </w:r>
    </w:p>
    <w:p w14:paraId="381A3A31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} </w:t>
      </w:r>
      <w:r w:rsidRPr="00805650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else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61374057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'status'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'error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1FAC41F1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'message'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'Invalid request method.</w:t>
      </w:r>
      <w:proofErr w:type="gramStart"/>
      <w:r w:rsidRPr="0080565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2E6A8974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http_response_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code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405</w:t>
      </w:r>
      <w:proofErr w:type="gramStart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3D847F5A" w14:textId="004680FF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</w:t>
      </w:r>
    </w:p>
    <w:p w14:paraId="1F1683F4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conn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-&gt;</w:t>
      </w:r>
      <w:proofErr w:type="gram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close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proofErr w:type="gram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);</w:t>
      </w:r>
    </w:p>
    <w:p w14:paraId="3DD0DC77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lastRenderedPageBreak/>
        <w:t>echo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</w:t>
      </w:r>
      <w:proofErr w:type="spellStart"/>
      <w:r w:rsidRPr="00805650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json_encode</w:t>
      </w:r>
      <w:proofErr w:type="spellEnd"/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r w:rsidRPr="00805650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$response</w:t>
      </w:r>
      <w:r w:rsidRPr="00805650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);</w:t>
      </w:r>
    </w:p>
    <w:p w14:paraId="10A69D3F" w14:textId="77777777" w:rsidR="00805650" w:rsidRPr="00805650" w:rsidRDefault="00805650" w:rsidP="00805650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805650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?&gt;</w:t>
      </w:r>
    </w:p>
    <w:p w14:paraId="27E40C26" w14:textId="77777777" w:rsidR="00FB59D6" w:rsidRPr="00FB59D6" w:rsidRDefault="00FB59D6" w:rsidP="00FB59D6">
      <w:pPr>
        <w:spacing w:before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</w:pPr>
    </w:p>
    <w:p w14:paraId="0152D499" w14:textId="77777777" w:rsidR="00FB59D6" w:rsidRDefault="00FB59D6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</w:pPr>
    </w:p>
    <w:p w14:paraId="23F00268" w14:textId="74B5BCAF" w:rsidR="00B36906" w:rsidRPr="00805EBF" w:rsidRDefault="00001AB0" w:rsidP="00B36906">
      <w:pPr>
        <w:pStyle w:val="Ttulo2"/>
        <w:rPr>
          <w:sz w:val="36"/>
          <w:szCs w:val="36"/>
          <w:lang w:val="pt-BR"/>
        </w:rPr>
      </w:pPr>
      <w:bookmarkStart w:id="6" w:name="_Toc198686018"/>
      <w:r w:rsidRPr="00001AB0">
        <w:rPr>
          <w:sz w:val="36"/>
          <w:szCs w:val="36"/>
          <w:lang w:val="pt-BR" w:bidi="pt-BR"/>
        </w:rPr>
        <w:t>Carregar um Recorde Individual (</w:t>
      </w:r>
      <w:proofErr w:type="spellStart"/>
      <w:r w:rsidR="00FC60C5" w:rsidRPr="00FC60C5">
        <w:rPr>
          <w:sz w:val="36"/>
          <w:szCs w:val="36"/>
          <w:lang w:val="pt-BR" w:bidi="pt-BR"/>
        </w:rPr>
        <w:t>get_scores</w:t>
      </w:r>
      <w:r w:rsidRPr="00001AB0">
        <w:rPr>
          <w:sz w:val="36"/>
          <w:szCs w:val="36"/>
          <w:lang w:val="pt-BR" w:bidi="pt-BR"/>
        </w:rPr>
        <w:t>.php</w:t>
      </w:r>
      <w:proofErr w:type="spellEnd"/>
      <w:r w:rsidRPr="00001AB0">
        <w:rPr>
          <w:sz w:val="36"/>
          <w:szCs w:val="36"/>
          <w:lang w:val="pt-BR" w:bidi="pt-BR"/>
        </w:rPr>
        <w:t>)</w:t>
      </w:r>
      <w:bookmarkEnd w:id="6"/>
    </w:p>
    <w:p w14:paraId="49991C35" w14:textId="7A79610A" w:rsidR="00B36906" w:rsidRDefault="00FC60C5" w:rsidP="00B36906">
      <w:pPr>
        <w:rPr>
          <w:lang w:val="pt-BR" w:bidi="pt-BR"/>
        </w:rPr>
      </w:pPr>
      <w:r w:rsidRPr="00FC60C5">
        <w:rPr>
          <w:lang w:val="pt-BR" w:bidi="pt-BR"/>
        </w:rPr>
        <w:t>Este script busca as N melhores pontuações do banco e as retorna como JSON.</w:t>
      </w:r>
    </w:p>
    <w:p w14:paraId="09E2201E" w14:textId="6A13D63C" w:rsidR="00B36906" w:rsidRDefault="00001AB0" w:rsidP="00B36906">
      <w:pPr>
        <w:pStyle w:val="Numerada"/>
        <w:numPr>
          <w:ilvl w:val="0"/>
          <w:numId w:val="39"/>
        </w:numPr>
        <w:tabs>
          <w:tab w:val="left" w:pos="851"/>
        </w:tabs>
        <w:rPr>
          <w:noProof/>
          <w:lang w:val="pt-BR"/>
        </w:rPr>
      </w:pPr>
      <w:r>
        <w:rPr>
          <w:lang w:val="pt-BR" w:bidi="pt-BR"/>
        </w:rPr>
        <w:t>Digite o código</w:t>
      </w:r>
    </w:p>
    <w:p w14:paraId="503ACEFA" w14:textId="77777777" w:rsidR="006070DD" w:rsidRDefault="006070DD" w:rsidP="006070DD">
      <w:pPr>
        <w:pStyle w:val="Numerada"/>
        <w:numPr>
          <w:ilvl w:val="0"/>
          <w:numId w:val="0"/>
        </w:numPr>
        <w:tabs>
          <w:tab w:val="left" w:pos="851"/>
        </w:tabs>
        <w:rPr>
          <w:noProof/>
          <w:lang w:val="pt-BR"/>
        </w:rPr>
      </w:pPr>
    </w:p>
    <w:p w14:paraId="68B56B8B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&lt;?</w:t>
      </w:r>
      <w:proofErr w:type="spellStart"/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php</w:t>
      </w:r>
      <w:proofErr w:type="spellEnd"/>
    </w:p>
    <w:p w14:paraId="73771871" w14:textId="32DCA2F6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pt-BR" w:eastAsia="pt-BR"/>
        </w:rPr>
        <w:t>require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'</w:t>
      </w:r>
      <w:proofErr w:type="spell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db_config.php</w:t>
      </w:r>
      <w:proofErr w:type="spell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'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;</w:t>
      </w:r>
    </w:p>
    <w:p w14:paraId="3AF1AD3F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header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'Content-Type: application/</w:t>
      </w:r>
      <w:proofErr w:type="spell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json</w:t>
      </w:r>
      <w:proofErr w:type="spell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64903003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header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'Access-</w:t>
      </w:r>
      <w:proofErr w:type="spell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Control</w:t>
      </w:r>
      <w:proofErr w:type="spell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-</w:t>
      </w:r>
      <w:proofErr w:type="spell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Allow-Origin</w:t>
      </w:r>
      <w:proofErr w:type="spell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: *'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); </w:t>
      </w:r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 xml:space="preserve">// </w:t>
      </w:r>
      <w:proofErr w:type="gramStart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>Permite</w:t>
      </w:r>
      <w:proofErr w:type="gramEnd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 xml:space="preserve"> requisições de qualquer origem. </w:t>
      </w:r>
      <w:proofErr w:type="spellStart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Restrinja</w:t>
      </w:r>
      <w:proofErr w:type="spellEnd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</w:t>
      </w:r>
      <w:proofErr w:type="spellStart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em</w:t>
      </w:r>
      <w:proofErr w:type="spellEnd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</w:t>
      </w:r>
      <w:proofErr w:type="spellStart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produção</w:t>
      </w:r>
      <w:proofErr w:type="spellEnd"/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.</w:t>
      </w:r>
    </w:p>
    <w:p w14:paraId="0A8ED309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header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'Access-Control-Allow-Methods: GET, OPTIONS'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30189F7D" w14:textId="556478DB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header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'Access-Control-Allow-Headers: Content-Type, Authorization, X-Requested-With'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3BAB4811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if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$_SERVER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'REQUEST_METHOD'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=== 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'OPTIONS</w:t>
      </w:r>
      <w:proofErr w:type="gram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  <w:proofErr w:type="gramEnd"/>
    </w:p>
    <w:p w14:paraId="34F87CDB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http_response_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code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200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3BDABEBE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gramStart"/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exit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  <w:proofErr w:type="gramEnd"/>
    </w:p>
    <w:p w14:paraId="5803633E" w14:textId="0A7D39F6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</w:t>
      </w:r>
    </w:p>
    <w:p w14:paraId="15033477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$limit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isset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$_GET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'limit'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?</w:t>
      </w:r>
      <w:proofErr w:type="gram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int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$_GET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'limit'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 :</w:t>
      </w:r>
      <w:proofErr w:type="gram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5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; </w:t>
      </w:r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// Default 5 scores</w:t>
      </w:r>
    </w:p>
    <w:p w14:paraId="37008522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if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$limit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&lt; </w:t>
      </w:r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1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)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$limit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gramStart"/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1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67216057" w14:textId="0125420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proofErr w:type="spellStart"/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pt-BR" w:eastAsia="pt-BR"/>
        </w:rPr>
        <w:t>if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(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limit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&gt; </w:t>
      </w:r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pt-BR" w:eastAsia="pt-BR"/>
        </w:rPr>
        <w:t>10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)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limit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 = </w:t>
      </w:r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pt-BR" w:eastAsia="pt-BR"/>
        </w:rPr>
        <w:t>10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 xml:space="preserve">; </w:t>
      </w:r>
      <w:r w:rsidRPr="00FC60C5">
        <w:rPr>
          <w:rFonts w:ascii="Consolas" w:eastAsia="Times New Roman" w:hAnsi="Consolas" w:cs="Times New Roman"/>
          <w:color w:val="6A9955"/>
          <w:sz w:val="16"/>
          <w:szCs w:val="16"/>
          <w:lang w:val="pt-BR" w:eastAsia="pt-BR"/>
        </w:rPr>
        <w:t>// Limite máximo de 10</w:t>
      </w:r>
    </w:p>
    <w:p w14:paraId="0679E53E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$scores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array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  <w:proofErr w:type="gramEnd"/>
    </w:p>
    <w:p w14:paraId="0D5C23C3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sql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SELECT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</w:t>
      </w:r>
      <w:proofErr w:type="spell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playerName</w:t>
      </w:r>
      <w:proofErr w:type="spell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, score </w:t>
      </w:r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FROM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</w:t>
      </w:r>
      <w:proofErr w:type="spell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highscores</w:t>
      </w:r>
      <w:proofErr w:type="spell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</w:t>
      </w:r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ORDER BY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score </w:t>
      </w:r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DESC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</w:t>
      </w:r>
      <w:proofErr w:type="gramStart"/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LIMIT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?"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22D4B813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$conn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prepare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sql</w:t>
      </w:r>
      <w:proofErr w:type="spellEnd"/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55A66846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bind_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param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i</w:t>
      </w:r>
      <w:proofErr w:type="spell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$limit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6BFB282F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execute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  <w:proofErr w:type="gramEnd"/>
    </w:p>
    <w:p w14:paraId="744C441C" w14:textId="0D62A7BD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$result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stmt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result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  <w:proofErr w:type="gramEnd"/>
    </w:p>
    <w:p w14:paraId="2CDDE7F3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lastRenderedPageBreak/>
        <w:t>if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gram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result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  <w:proofErr w:type="gramEnd"/>
    </w:p>
    <w:p w14:paraId="58181FD4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while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$row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$result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-&gt;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fetch_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assoc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 {</w:t>
      </w:r>
      <w:proofErr w:type="gramEnd"/>
    </w:p>
    <w:p w14:paraId="3089FDF4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gram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scores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proofErr w:type="gram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</w:t>
      </w:r>
      <w:proofErr w:type="gram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row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  <w:proofErr w:type="gramEnd"/>
    </w:p>
    <w:p w14:paraId="38E04FBC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}</w:t>
      </w:r>
    </w:p>
    <w:p w14:paraId="105FADD3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http_response_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code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200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419C38EA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echo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json_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encode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array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"scores"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=&gt;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$scores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21404ADE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} </w:t>
      </w:r>
      <w:r w:rsidRPr="00FC60C5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else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3A84E2AB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http_response_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code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500</w:t>
      </w:r>
      <w:proofErr w:type="gramStart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  <w:proofErr w:type="gramEnd"/>
    </w:p>
    <w:p w14:paraId="16F8808E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echo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json_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encode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array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"status"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=&gt; 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"error"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"message"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=&gt; </w:t>
      </w:r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"Error fetching scores: </w:t>
      </w:r>
      <w:proofErr w:type="gramStart"/>
      <w:r w:rsidRPr="00FC60C5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.</w:t>
      </w:r>
      <w:proofErr w:type="gram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conn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-&gt;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error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));</w:t>
      </w:r>
    </w:p>
    <w:p w14:paraId="058A3558" w14:textId="1CC9C30C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}</w:t>
      </w:r>
    </w:p>
    <w:p w14:paraId="222D2AE4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stmt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-&gt;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close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);</w:t>
      </w:r>
    </w:p>
    <w:p w14:paraId="39D32FF7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$</w:t>
      </w:r>
      <w:proofErr w:type="spellStart"/>
      <w:r w:rsidRPr="00FC60C5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conn</w:t>
      </w:r>
      <w:proofErr w:type="spell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-&gt;</w:t>
      </w:r>
      <w:proofErr w:type="gramStart"/>
      <w:r w:rsidRPr="00FC60C5">
        <w:rPr>
          <w:rFonts w:ascii="Consolas" w:eastAsia="Times New Roman" w:hAnsi="Consolas" w:cs="Times New Roman"/>
          <w:color w:val="DCDCAA"/>
          <w:sz w:val="16"/>
          <w:szCs w:val="16"/>
          <w:lang w:val="pt-BR" w:eastAsia="pt-BR"/>
        </w:rPr>
        <w:t>close</w:t>
      </w:r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(</w:t>
      </w:r>
      <w:proofErr w:type="gramEnd"/>
      <w:r w:rsidRPr="00FC60C5">
        <w:rPr>
          <w:rFonts w:ascii="Consolas" w:eastAsia="Times New Roman" w:hAnsi="Consolas" w:cs="Times New Roman"/>
          <w:color w:val="D4D4D4"/>
          <w:sz w:val="16"/>
          <w:szCs w:val="16"/>
          <w:lang w:val="pt-BR" w:eastAsia="pt-BR"/>
        </w:rPr>
        <w:t>);</w:t>
      </w:r>
    </w:p>
    <w:p w14:paraId="75E3E6FA" w14:textId="77777777" w:rsidR="00FC60C5" w:rsidRPr="00FC60C5" w:rsidRDefault="00FC60C5" w:rsidP="00FC60C5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FC60C5">
        <w:rPr>
          <w:rFonts w:ascii="Consolas" w:eastAsia="Times New Roman" w:hAnsi="Consolas" w:cs="Times New Roman"/>
          <w:color w:val="569CD6"/>
          <w:sz w:val="16"/>
          <w:szCs w:val="16"/>
          <w:lang w:val="pt-BR" w:eastAsia="pt-BR"/>
        </w:rPr>
        <w:t>?&gt;</w:t>
      </w:r>
    </w:p>
    <w:p w14:paraId="28641E6D" w14:textId="77777777" w:rsidR="00B36906" w:rsidRDefault="00B36906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</w:p>
    <w:p w14:paraId="34E6CB05" w14:textId="6654CC59" w:rsidR="00FC60C5" w:rsidRDefault="00FC60C5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 w:rsidRPr="00FC60C5">
        <w:rPr>
          <w:lang w:val="pt-BR" w:bidi="pt-BR"/>
        </w:rPr>
        <w:t xml:space="preserve">Observação Importante: As linhas </w:t>
      </w:r>
      <w:proofErr w:type="gramStart"/>
      <w:r w:rsidRPr="00FC60C5">
        <w:rPr>
          <w:lang w:val="pt-BR" w:bidi="pt-BR"/>
        </w:rPr>
        <w:t>header(</w:t>
      </w:r>
      <w:proofErr w:type="gramEnd"/>
      <w:r w:rsidRPr="00FC60C5">
        <w:rPr>
          <w:lang w:val="pt-BR" w:bidi="pt-BR"/>
        </w:rPr>
        <w:t>'Access-</w:t>
      </w:r>
      <w:proofErr w:type="spellStart"/>
      <w:r w:rsidRPr="00FC60C5">
        <w:rPr>
          <w:lang w:val="pt-BR" w:bidi="pt-BR"/>
        </w:rPr>
        <w:t>Control</w:t>
      </w:r>
      <w:proofErr w:type="spellEnd"/>
      <w:r w:rsidRPr="00FC60C5">
        <w:rPr>
          <w:lang w:val="pt-BR" w:bidi="pt-BR"/>
        </w:rPr>
        <w:t>-</w:t>
      </w:r>
      <w:proofErr w:type="spellStart"/>
      <w:r w:rsidRPr="00FC60C5">
        <w:rPr>
          <w:lang w:val="pt-BR" w:bidi="pt-BR"/>
        </w:rPr>
        <w:t>Allow-Origin</w:t>
      </w:r>
      <w:proofErr w:type="spellEnd"/>
      <w:r w:rsidRPr="00FC60C5">
        <w:rPr>
          <w:lang w:val="pt-BR" w:bidi="pt-BR"/>
        </w:rPr>
        <w:t xml:space="preserve">: *'); permitem que seu jogo </w:t>
      </w:r>
      <w:proofErr w:type="spellStart"/>
      <w:r w:rsidRPr="00FC60C5">
        <w:rPr>
          <w:lang w:val="pt-BR" w:bidi="pt-BR"/>
        </w:rPr>
        <w:t>WebGL</w:t>
      </w:r>
      <w:proofErr w:type="spellEnd"/>
      <w:r w:rsidRPr="00FC60C5">
        <w:rPr>
          <w:lang w:val="pt-BR" w:bidi="pt-BR"/>
        </w:rPr>
        <w:t xml:space="preserve"> (que rodará em um domínio diferente durante o desenvolvimento ou mesmo em produção) acesse esses scripts PHP. Para produção, é mais seguro substituir * pelo domínio específico do seu jogo.</w:t>
      </w:r>
    </w:p>
    <w:p w14:paraId="507C656E" w14:textId="77777777" w:rsidR="00001AB0" w:rsidRDefault="00001AB0" w:rsidP="00B3690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</w:p>
    <w:p w14:paraId="4AB46759" w14:textId="77D1EEF0" w:rsidR="00FC60C5" w:rsidRPr="007070BB" w:rsidRDefault="00FC60C5" w:rsidP="00FC60C5">
      <w:pPr>
        <w:pStyle w:val="Ttulo1"/>
        <w:rPr>
          <w:lang w:val="pt-BR"/>
        </w:rPr>
      </w:pPr>
      <w:bookmarkStart w:id="7" w:name="_Toc198686019"/>
      <w:r w:rsidRPr="00FC60C5">
        <w:rPr>
          <w:lang w:val="pt-BR" w:bidi="pt-BR"/>
        </w:rPr>
        <w:t>Configuração no Unity (</w:t>
      </w:r>
      <w:proofErr w:type="spellStart"/>
      <w:r w:rsidRPr="00FC60C5">
        <w:rPr>
          <w:lang w:val="pt-BR" w:bidi="pt-BR"/>
        </w:rPr>
        <w:t>TextMeshPro</w:t>
      </w:r>
      <w:proofErr w:type="spellEnd"/>
      <w:r w:rsidRPr="00FC60C5">
        <w:rPr>
          <w:lang w:val="pt-BR" w:bidi="pt-BR"/>
        </w:rPr>
        <w:t>)</w:t>
      </w:r>
      <w:bookmarkEnd w:id="7"/>
    </w:p>
    <w:p w14:paraId="05EDAC09" w14:textId="0320CFAD" w:rsidR="00FC60C5" w:rsidRDefault="00FC60C5" w:rsidP="00FC60C5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Nessa área iremos trabalhar com a Unity 3D</w:t>
      </w:r>
    </w:p>
    <w:p w14:paraId="09ED7B90" w14:textId="77777777" w:rsidR="00FC60C5" w:rsidRDefault="00FC60C5" w:rsidP="00FC60C5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76A9EFD1" w14:textId="50ABC52B" w:rsidR="00FC60C5" w:rsidRDefault="00FC60C5" w:rsidP="00FC60C5">
      <w:pPr>
        <w:pStyle w:val="Ttulo2"/>
        <w:rPr>
          <w:sz w:val="36"/>
          <w:szCs w:val="36"/>
          <w:lang w:val="pt-BR" w:bidi="pt-BR"/>
        </w:rPr>
      </w:pPr>
      <w:bookmarkStart w:id="8" w:name="_Toc198686020"/>
      <w:r w:rsidRPr="00FC60C5">
        <w:rPr>
          <w:sz w:val="36"/>
          <w:szCs w:val="36"/>
          <w:lang w:val="pt-BR" w:bidi="pt-BR"/>
        </w:rPr>
        <w:t xml:space="preserve">Importar </w:t>
      </w:r>
      <w:proofErr w:type="spellStart"/>
      <w:r w:rsidRPr="00FC60C5">
        <w:rPr>
          <w:sz w:val="36"/>
          <w:szCs w:val="36"/>
          <w:lang w:val="pt-BR" w:bidi="pt-BR"/>
        </w:rPr>
        <w:t>TextMeshPro</w:t>
      </w:r>
      <w:bookmarkEnd w:id="8"/>
      <w:proofErr w:type="spellEnd"/>
    </w:p>
    <w:p w14:paraId="70622114" w14:textId="32831D57" w:rsidR="00FC60C5" w:rsidRDefault="00FC60C5" w:rsidP="00FC60C5">
      <w:pPr>
        <w:pStyle w:val="Numerada"/>
        <w:numPr>
          <w:ilvl w:val="0"/>
          <w:numId w:val="46"/>
        </w:numPr>
        <w:rPr>
          <w:lang w:val="pt-BR" w:bidi="pt-BR"/>
        </w:rPr>
      </w:pPr>
      <w:r w:rsidRPr="00FC60C5">
        <w:rPr>
          <w:lang w:val="pt-BR" w:bidi="pt-BR"/>
        </w:rPr>
        <w:t xml:space="preserve">Se for um projeto novo, o Unity geralmente pergunta se você quer importar os "TMP Essentials". Caso contrário, vá em </w:t>
      </w:r>
      <w:proofErr w:type="spellStart"/>
      <w:r w:rsidRPr="00FC60C5">
        <w:rPr>
          <w:lang w:val="pt-BR" w:bidi="pt-BR"/>
        </w:rPr>
        <w:t>Window</w:t>
      </w:r>
      <w:proofErr w:type="spellEnd"/>
      <w:r w:rsidRPr="00FC60C5">
        <w:rPr>
          <w:lang w:val="pt-BR" w:bidi="pt-BR"/>
        </w:rPr>
        <w:t xml:space="preserve"> -&gt; </w:t>
      </w:r>
      <w:proofErr w:type="spellStart"/>
      <w:r w:rsidRPr="00FC60C5">
        <w:rPr>
          <w:lang w:val="pt-BR" w:bidi="pt-BR"/>
        </w:rPr>
        <w:t>TextMeshPro</w:t>
      </w:r>
      <w:proofErr w:type="spellEnd"/>
      <w:r w:rsidRPr="00FC60C5">
        <w:rPr>
          <w:lang w:val="pt-BR" w:bidi="pt-BR"/>
        </w:rPr>
        <w:t xml:space="preserve"> -&gt; </w:t>
      </w:r>
      <w:proofErr w:type="spellStart"/>
      <w:r w:rsidRPr="00FC60C5">
        <w:rPr>
          <w:lang w:val="pt-BR" w:bidi="pt-BR"/>
        </w:rPr>
        <w:t>Import</w:t>
      </w:r>
      <w:proofErr w:type="spellEnd"/>
      <w:r w:rsidRPr="00FC60C5">
        <w:rPr>
          <w:lang w:val="pt-BR" w:bidi="pt-BR"/>
        </w:rPr>
        <w:t xml:space="preserve"> TMP </w:t>
      </w:r>
      <w:proofErr w:type="spellStart"/>
      <w:r w:rsidRPr="00FC60C5">
        <w:rPr>
          <w:lang w:val="pt-BR" w:bidi="pt-BR"/>
        </w:rPr>
        <w:t>Essential</w:t>
      </w:r>
      <w:proofErr w:type="spellEnd"/>
      <w:r w:rsidRPr="00FC60C5">
        <w:rPr>
          <w:lang w:val="pt-BR" w:bidi="pt-BR"/>
        </w:rPr>
        <w:t xml:space="preserve"> </w:t>
      </w:r>
      <w:proofErr w:type="spellStart"/>
      <w:r w:rsidRPr="00FC60C5">
        <w:rPr>
          <w:lang w:val="pt-BR" w:bidi="pt-BR"/>
        </w:rPr>
        <w:t>Resources</w:t>
      </w:r>
      <w:proofErr w:type="spellEnd"/>
      <w:r w:rsidRPr="00FC60C5">
        <w:rPr>
          <w:lang w:val="pt-BR" w:bidi="pt-BR"/>
        </w:rPr>
        <w:t>.</w:t>
      </w:r>
    </w:p>
    <w:p w14:paraId="0AE039BC" w14:textId="77777777" w:rsidR="00FC60C5" w:rsidRDefault="00FC60C5" w:rsidP="00FC60C5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44286E74" w14:textId="61626670" w:rsidR="00FC60C5" w:rsidRDefault="00FC60C5" w:rsidP="00FC60C5">
      <w:pPr>
        <w:pStyle w:val="Ttulo2"/>
        <w:rPr>
          <w:sz w:val="36"/>
          <w:szCs w:val="36"/>
          <w:lang w:val="pt-BR" w:bidi="pt-BR"/>
        </w:rPr>
      </w:pPr>
      <w:bookmarkStart w:id="9" w:name="_Toc198686021"/>
      <w:r w:rsidRPr="00FC60C5">
        <w:rPr>
          <w:sz w:val="36"/>
          <w:szCs w:val="36"/>
          <w:lang w:val="pt-BR" w:bidi="pt-BR"/>
        </w:rPr>
        <w:lastRenderedPageBreak/>
        <w:t>Criar a Interface do Usuário (UI)</w:t>
      </w:r>
      <w:bookmarkEnd w:id="9"/>
    </w:p>
    <w:p w14:paraId="38664611" w14:textId="58EAC87F" w:rsidR="00FC60C5" w:rsidRPr="00FC60C5" w:rsidRDefault="00FC60C5" w:rsidP="00FC60C5">
      <w:pPr>
        <w:pStyle w:val="Numerada"/>
        <w:numPr>
          <w:ilvl w:val="0"/>
          <w:numId w:val="47"/>
        </w:numPr>
        <w:rPr>
          <w:lang w:val="pt-BR" w:bidi="pt-BR"/>
        </w:rPr>
      </w:pPr>
      <w:r w:rsidRPr="00FC60C5">
        <w:rPr>
          <w:lang w:val="pt-BR" w:bidi="pt-BR"/>
        </w:rPr>
        <w:t>Crie um Canvas: Clique com o botão direito na Hierarquia -&gt; UI -&gt; Canvas.</w:t>
      </w:r>
    </w:p>
    <w:p w14:paraId="469AC627" w14:textId="77777777" w:rsidR="00FC60C5" w:rsidRPr="00FC60C5" w:rsidRDefault="00FC60C5" w:rsidP="00FC60C5">
      <w:pPr>
        <w:pStyle w:val="Numerada"/>
        <w:numPr>
          <w:ilvl w:val="0"/>
          <w:numId w:val="47"/>
        </w:numPr>
        <w:rPr>
          <w:lang w:val="pt-BR" w:bidi="pt-BR"/>
        </w:rPr>
      </w:pPr>
      <w:r w:rsidRPr="00FC60C5">
        <w:rPr>
          <w:lang w:val="pt-BR" w:bidi="pt-BR"/>
        </w:rPr>
        <w:t xml:space="preserve">Campo de Nome: No Canvas, clique com o botão direito -&gt; UI -&gt; </w:t>
      </w:r>
      <w:proofErr w:type="spellStart"/>
      <w:r w:rsidRPr="00FC60C5">
        <w:rPr>
          <w:lang w:val="pt-BR" w:bidi="pt-BR"/>
        </w:rPr>
        <w:t>TMP_InputField</w:t>
      </w:r>
      <w:proofErr w:type="spellEnd"/>
      <w:r w:rsidRPr="00FC60C5">
        <w:rPr>
          <w:lang w:val="pt-BR" w:bidi="pt-BR"/>
        </w:rPr>
        <w:t xml:space="preserve">. Nomeie-o como </w:t>
      </w:r>
      <w:proofErr w:type="spellStart"/>
      <w:r w:rsidRPr="00FC60C5">
        <w:rPr>
          <w:lang w:val="pt-BR" w:bidi="pt-BR"/>
        </w:rPr>
        <w:t>NameInputField</w:t>
      </w:r>
      <w:proofErr w:type="spellEnd"/>
      <w:r w:rsidRPr="00FC60C5">
        <w:rPr>
          <w:lang w:val="pt-BR" w:bidi="pt-BR"/>
        </w:rPr>
        <w:t>.</w:t>
      </w:r>
    </w:p>
    <w:p w14:paraId="3AB0A70D" w14:textId="77777777" w:rsidR="00FC60C5" w:rsidRPr="00FC60C5" w:rsidRDefault="00FC60C5" w:rsidP="00FC60C5">
      <w:pPr>
        <w:pStyle w:val="Numerada"/>
        <w:numPr>
          <w:ilvl w:val="0"/>
          <w:numId w:val="47"/>
        </w:numPr>
        <w:rPr>
          <w:lang w:val="pt-BR" w:bidi="pt-BR"/>
        </w:rPr>
      </w:pPr>
      <w:r w:rsidRPr="00FC60C5">
        <w:rPr>
          <w:lang w:val="pt-BR" w:bidi="pt-BR"/>
        </w:rPr>
        <w:t>Exibição de Pontuações:</w:t>
      </w:r>
    </w:p>
    <w:p w14:paraId="2605723E" w14:textId="77777777" w:rsidR="00FC60C5" w:rsidRPr="00FC60C5" w:rsidRDefault="00FC60C5" w:rsidP="00FC60C5">
      <w:pPr>
        <w:pStyle w:val="Numerada"/>
        <w:numPr>
          <w:ilvl w:val="1"/>
          <w:numId w:val="47"/>
        </w:numPr>
        <w:rPr>
          <w:lang w:val="pt-BR" w:bidi="pt-BR"/>
        </w:rPr>
      </w:pPr>
      <w:r w:rsidRPr="00FC60C5">
        <w:rPr>
          <w:lang w:val="pt-BR" w:bidi="pt-BR"/>
        </w:rPr>
        <w:t xml:space="preserve">Crie um </w:t>
      </w:r>
      <w:proofErr w:type="spellStart"/>
      <w:r w:rsidRPr="00FC60C5">
        <w:rPr>
          <w:lang w:val="pt-BR" w:bidi="pt-BR"/>
        </w:rPr>
        <w:t>GameObject</w:t>
      </w:r>
      <w:proofErr w:type="spellEnd"/>
      <w:r w:rsidRPr="00FC60C5">
        <w:rPr>
          <w:lang w:val="pt-BR" w:bidi="pt-BR"/>
        </w:rPr>
        <w:t xml:space="preserve"> vazio dentro do Canvas como container (</w:t>
      </w:r>
      <w:proofErr w:type="spellStart"/>
      <w:r w:rsidRPr="00FC60C5">
        <w:rPr>
          <w:lang w:val="pt-BR" w:bidi="pt-BR"/>
        </w:rPr>
        <w:t>ex</w:t>
      </w:r>
      <w:proofErr w:type="spellEnd"/>
      <w:r w:rsidRPr="00FC60C5">
        <w:rPr>
          <w:lang w:val="pt-BR" w:bidi="pt-BR"/>
        </w:rPr>
        <w:t xml:space="preserve">: </w:t>
      </w:r>
      <w:proofErr w:type="spellStart"/>
      <w:r w:rsidRPr="00FC60C5">
        <w:rPr>
          <w:lang w:val="pt-BR" w:bidi="pt-BR"/>
        </w:rPr>
        <w:t>ScoresPanel</w:t>
      </w:r>
      <w:proofErr w:type="spellEnd"/>
      <w:r w:rsidRPr="00FC60C5">
        <w:rPr>
          <w:lang w:val="pt-BR" w:bidi="pt-BR"/>
        </w:rPr>
        <w:t>).</w:t>
      </w:r>
    </w:p>
    <w:p w14:paraId="39FC8A2B" w14:textId="77777777" w:rsidR="00FC60C5" w:rsidRPr="00FC60C5" w:rsidRDefault="00FC60C5" w:rsidP="00FC60C5">
      <w:pPr>
        <w:pStyle w:val="Numerada"/>
        <w:numPr>
          <w:ilvl w:val="1"/>
          <w:numId w:val="47"/>
        </w:numPr>
        <w:rPr>
          <w:lang w:val="pt-BR" w:bidi="pt-BR"/>
        </w:rPr>
      </w:pPr>
      <w:r w:rsidRPr="00FC60C5">
        <w:rPr>
          <w:lang w:val="pt-BR" w:bidi="pt-BR"/>
        </w:rPr>
        <w:t xml:space="preserve">Dentro do </w:t>
      </w:r>
      <w:proofErr w:type="spellStart"/>
      <w:r w:rsidRPr="00FC60C5">
        <w:rPr>
          <w:lang w:val="pt-BR" w:bidi="pt-BR"/>
        </w:rPr>
        <w:t>ScoresPanel</w:t>
      </w:r>
      <w:proofErr w:type="spellEnd"/>
      <w:r w:rsidRPr="00FC60C5">
        <w:rPr>
          <w:lang w:val="pt-BR" w:bidi="pt-BR"/>
        </w:rPr>
        <w:t xml:space="preserve">, adicione vários objetos UI -&gt; </w:t>
      </w:r>
      <w:proofErr w:type="spellStart"/>
      <w:r w:rsidRPr="00FC60C5">
        <w:rPr>
          <w:lang w:val="pt-BR" w:bidi="pt-BR"/>
        </w:rPr>
        <w:t>TMP_Text</w:t>
      </w:r>
      <w:proofErr w:type="spellEnd"/>
      <w:r w:rsidRPr="00FC60C5">
        <w:rPr>
          <w:lang w:val="pt-BR" w:bidi="pt-BR"/>
        </w:rPr>
        <w:t xml:space="preserve"> para exibir as pontuações (</w:t>
      </w:r>
      <w:proofErr w:type="spellStart"/>
      <w:r w:rsidRPr="00FC60C5">
        <w:rPr>
          <w:lang w:val="pt-BR" w:bidi="pt-BR"/>
        </w:rPr>
        <w:t>ex</w:t>
      </w:r>
      <w:proofErr w:type="spellEnd"/>
      <w:r w:rsidRPr="00FC60C5">
        <w:rPr>
          <w:lang w:val="pt-BR" w:bidi="pt-BR"/>
        </w:rPr>
        <w:t xml:space="preserve">: 10 deles, nomeados ScoreText_0, ScoreText_1, ... ScoreText_9). Organize-os verticalmente usando um Vertical Layout </w:t>
      </w:r>
      <w:proofErr w:type="spellStart"/>
      <w:r w:rsidRPr="00FC60C5">
        <w:rPr>
          <w:lang w:val="pt-BR" w:bidi="pt-BR"/>
        </w:rPr>
        <w:t>Group</w:t>
      </w:r>
      <w:proofErr w:type="spellEnd"/>
      <w:r w:rsidRPr="00FC60C5">
        <w:rPr>
          <w:lang w:val="pt-BR" w:bidi="pt-BR"/>
        </w:rPr>
        <w:t xml:space="preserve"> no </w:t>
      </w:r>
      <w:proofErr w:type="spellStart"/>
      <w:r w:rsidRPr="00FC60C5">
        <w:rPr>
          <w:lang w:val="pt-BR" w:bidi="pt-BR"/>
        </w:rPr>
        <w:t>ScoresPanel</w:t>
      </w:r>
      <w:proofErr w:type="spellEnd"/>
      <w:r w:rsidRPr="00FC60C5">
        <w:rPr>
          <w:lang w:val="pt-BR" w:bidi="pt-BR"/>
        </w:rPr>
        <w:t xml:space="preserve"> se desejar.</w:t>
      </w:r>
    </w:p>
    <w:p w14:paraId="284D5EB3" w14:textId="77777777" w:rsidR="00FC60C5" w:rsidRPr="00FC60C5" w:rsidRDefault="00FC60C5" w:rsidP="00FC60C5">
      <w:pPr>
        <w:pStyle w:val="Numerada"/>
        <w:numPr>
          <w:ilvl w:val="0"/>
          <w:numId w:val="47"/>
        </w:numPr>
        <w:rPr>
          <w:lang w:val="pt-BR" w:bidi="pt-BR"/>
        </w:rPr>
      </w:pPr>
      <w:r w:rsidRPr="00FC60C5">
        <w:rPr>
          <w:lang w:val="pt-BR" w:bidi="pt-BR"/>
        </w:rPr>
        <w:t xml:space="preserve">Botão de Enviar: No Canvas, clique com o botão direito -&gt; UI -&gt; Button - </w:t>
      </w:r>
      <w:proofErr w:type="spellStart"/>
      <w:r w:rsidRPr="00FC60C5">
        <w:rPr>
          <w:lang w:val="pt-BR" w:bidi="pt-BR"/>
        </w:rPr>
        <w:t>TextMeshPro</w:t>
      </w:r>
      <w:proofErr w:type="spellEnd"/>
      <w:r w:rsidRPr="00FC60C5">
        <w:rPr>
          <w:lang w:val="pt-BR" w:bidi="pt-BR"/>
        </w:rPr>
        <w:t xml:space="preserve">. Nomeie-o como </w:t>
      </w:r>
      <w:proofErr w:type="spellStart"/>
      <w:r w:rsidRPr="00FC60C5">
        <w:rPr>
          <w:lang w:val="pt-BR" w:bidi="pt-BR"/>
        </w:rPr>
        <w:t>SubmitButton</w:t>
      </w:r>
      <w:proofErr w:type="spellEnd"/>
      <w:r w:rsidRPr="00FC60C5">
        <w:rPr>
          <w:lang w:val="pt-BR" w:bidi="pt-BR"/>
        </w:rPr>
        <w:t>. Altere o texto do botão para "Enviar Pontuação".</w:t>
      </w:r>
    </w:p>
    <w:p w14:paraId="3B36D304" w14:textId="77777777" w:rsidR="00FC60C5" w:rsidRPr="00FC60C5" w:rsidRDefault="00FC60C5" w:rsidP="00FC60C5">
      <w:pPr>
        <w:pStyle w:val="Numerada"/>
        <w:numPr>
          <w:ilvl w:val="0"/>
          <w:numId w:val="47"/>
        </w:numPr>
        <w:rPr>
          <w:lang w:val="pt-BR" w:bidi="pt-BR"/>
        </w:rPr>
      </w:pPr>
      <w:r w:rsidRPr="00FC60C5">
        <w:rPr>
          <w:lang w:val="pt-BR" w:bidi="pt-BR"/>
        </w:rPr>
        <w:t>(Opcional) Input para Número de Pontuações a Mostrar:</w:t>
      </w:r>
    </w:p>
    <w:p w14:paraId="414A2010" w14:textId="77777777" w:rsidR="00FC60C5" w:rsidRPr="00FC60C5" w:rsidRDefault="00FC60C5" w:rsidP="00FC60C5">
      <w:pPr>
        <w:pStyle w:val="Numerada"/>
        <w:numPr>
          <w:ilvl w:val="1"/>
          <w:numId w:val="47"/>
        </w:numPr>
        <w:rPr>
          <w:lang w:val="pt-BR" w:bidi="pt-BR"/>
        </w:rPr>
      </w:pPr>
      <w:r w:rsidRPr="00FC60C5">
        <w:rPr>
          <w:lang w:val="pt-BR" w:bidi="pt-BR"/>
        </w:rPr>
        <w:t xml:space="preserve">No Canvas, adicione um UI -&gt; </w:t>
      </w:r>
      <w:proofErr w:type="spellStart"/>
      <w:r w:rsidRPr="00FC60C5">
        <w:rPr>
          <w:lang w:val="pt-BR" w:bidi="pt-BR"/>
        </w:rPr>
        <w:t>TMP_InputField</w:t>
      </w:r>
      <w:proofErr w:type="spellEnd"/>
      <w:r w:rsidRPr="00FC60C5">
        <w:rPr>
          <w:lang w:val="pt-BR" w:bidi="pt-BR"/>
        </w:rPr>
        <w:t xml:space="preserve"> chamado </w:t>
      </w:r>
      <w:proofErr w:type="spellStart"/>
      <w:r w:rsidRPr="00FC60C5">
        <w:rPr>
          <w:lang w:val="pt-BR" w:bidi="pt-BR"/>
        </w:rPr>
        <w:t>LimitInputField</w:t>
      </w:r>
      <w:proofErr w:type="spellEnd"/>
      <w:r w:rsidRPr="00FC60C5">
        <w:rPr>
          <w:lang w:val="pt-BR" w:bidi="pt-BR"/>
        </w:rPr>
        <w:t>. Defina seu "</w:t>
      </w:r>
      <w:proofErr w:type="spellStart"/>
      <w:r w:rsidRPr="00FC60C5">
        <w:rPr>
          <w:lang w:val="pt-BR" w:bidi="pt-BR"/>
        </w:rPr>
        <w:t>Content</w:t>
      </w:r>
      <w:proofErr w:type="spellEnd"/>
      <w:r w:rsidRPr="00FC60C5">
        <w:rPr>
          <w:lang w:val="pt-BR" w:bidi="pt-BR"/>
        </w:rPr>
        <w:t xml:space="preserve"> </w:t>
      </w:r>
      <w:proofErr w:type="spellStart"/>
      <w:r w:rsidRPr="00FC60C5">
        <w:rPr>
          <w:lang w:val="pt-BR" w:bidi="pt-BR"/>
        </w:rPr>
        <w:t>Type</w:t>
      </w:r>
      <w:proofErr w:type="spellEnd"/>
      <w:r w:rsidRPr="00FC60C5">
        <w:rPr>
          <w:lang w:val="pt-BR" w:bidi="pt-BR"/>
        </w:rPr>
        <w:t>" para "</w:t>
      </w:r>
      <w:proofErr w:type="spellStart"/>
      <w:r w:rsidRPr="00FC60C5">
        <w:rPr>
          <w:lang w:val="pt-BR" w:bidi="pt-BR"/>
        </w:rPr>
        <w:t>Integer</w:t>
      </w:r>
      <w:proofErr w:type="spellEnd"/>
      <w:r w:rsidRPr="00FC60C5">
        <w:rPr>
          <w:lang w:val="pt-BR" w:bidi="pt-BR"/>
        </w:rPr>
        <w:t xml:space="preserve"> </w:t>
      </w:r>
      <w:proofErr w:type="spellStart"/>
      <w:r w:rsidRPr="00FC60C5">
        <w:rPr>
          <w:lang w:val="pt-BR" w:bidi="pt-BR"/>
        </w:rPr>
        <w:t>Number</w:t>
      </w:r>
      <w:proofErr w:type="spellEnd"/>
      <w:r w:rsidRPr="00FC60C5">
        <w:rPr>
          <w:lang w:val="pt-BR" w:bidi="pt-BR"/>
        </w:rPr>
        <w:t xml:space="preserve">". Você pode adicionar um texto </w:t>
      </w:r>
      <w:proofErr w:type="spellStart"/>
      <w:r w:rsidRPr="00FC60C5">
        <w:rPr>
          <w:lang w:val="pt-BR" w:bidi="pt-BR"/>
        </w:rPr>
        <w:t>placeholder</w:t>
      </w:r>
      <w:proofErr w:type="spellEnd"/>
      <w:r w:rsidRPr="00FC60C5">
        <w:rPr>
          <w:lang w:val="pt-BR" w:bidi="pt-BR"/>
        </w:rPr>
        <w:t xml:space="preserve"> como "3, 5 ou 10".</w:t>
      </w:r>
    </w:p>
    <w:p w14:paraId="506E603B" w14:textId="0E8F6A58" w:rsidR="00FC60C5" w:rsidRDefault="00FC60C5" w:rsidP="00FC60C5">
      <w:pPr>
        <w:pStyle w:val="Numerada"/>
        <w:numPr>
          <w:ilvl w:val="0"/>
          <w:numId w:val="47"/>
        </w:numPr>
        <w:rPr>
          <w:lang w:val="pt-BR" w:bidi="pt-BR"/>
        </w:rPr>
      </w:pPr>
      <w:proofErr w:type="gramStart"/>
      <w:r w:rsidRPr="00FC60C5">
        <w:rPr>
          <w:lang w:val="pt-BR" w:bidi="pt-BR"/>
        </w:rPr>
        <w:t>Crie um novo</w:t>
      </w:r>
      <w:proofErr w:type="gramEnd"/>
      <w:r w:rsidRPr="00FC60C5">
        <w:rPr>
          <w:lang w:val="pt-BR" w:bidi="pt-BR"/>
        </w:rPr>
        <w:t xml:space="preserve"> script C# chamado </w:t>
      </w:r>
      <w:proofErr w:type="spellStart"/>
      <w:r w:rsidRPr="00FC60C5">
        <w:rPr>
          <w:lang w:val="pt-BR" w:bidi="pt-BR"/>
        </w:rPr>
        <w:t>HighscoreManager</w:t>
      </w:r>
      <w:proofErr w:type="spellEnd"/>
      <w:r w:rsidRPr="00FC60C5">
        <w:rPr>
          <w:lang w:val="pt-BR" w:bidi="pt-BR"/>
        </w:rPr>
        <w:t xml:space="preserve"> e cole o código abaixo:</w:t>
      </w:r>
    </w:p>
    <w:p w14:paraId="726857E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using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UnityEngine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</w:t>
      </w:r>
      <w:proofErr w:type="gramEnd"/>
    </w:p>
    <w:p w14:paraId="2800681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using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UnityEngine.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Networking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</w:t>
      </w:r>
      <w:proofErr w:type="gramEnd"/>
    </w:p>
    <w:p w14:paraId="32A554D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using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UnityEngine.UI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; // Para 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en-US" w:eastAsia="pt-BR"/>
        </w:rPr>
        <w:t>Button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comum</w:t>
      </w:r>
      <w:proofErr w:type="spellEnd"/>
    </w:p>
    <w:p w14:paraId="0BB41E2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using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TMPro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; // Para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TextMeshPro</w:t>
      </w:r>
      <w:proofErr w:type="spellEnd"/>
    </w:p>
    <w:p w14:paraId="17F4E56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using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System.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Collections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</w:t>
      </w:r>
      <w:proofErr w:type="gramEnd"/>
    </w:p>
    <w:p w14:paraId="7AA6451A" w14:textId="3528D18C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using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System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en-US" w:eastAsia="pt-BR"/>
        </w:rPr>
        <w:t>.Collections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.Generic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 // Para List</w:t>
      </w:r>
    </w:p>
    <w:p w14:paraId="57B5E03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// Classes para ajudar 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pt-BR" w:eastAsia="pt-BR"/>
        </w:rPr>
        <w:t>a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desserializar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o JSON</w:t>
      </w:r>
    </w:p>
    <w:p w14:paraId="776896A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[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System.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Serializable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]</w:t>
      </w:r>
    </w:p>
    <w:p w14:paraId="026815E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public class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ScoreEntry</w:t>
      </w:r>
      <w:proofErr w:type="spellEnd"/>
    </w:p>
    <w:p w14:paraId="6E1D105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{</w:t>
      </w:r>
    </w:p>
    <w:p w14:paraId="6C09AAA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public string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</w:t>
      </w:r>
      <w:proofErr w:type="gramEnd"/>
    </w:p>
    <w:p w14:paraId="49E3FA8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public int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score;</w:t>
      </w:r>
      <w:proofErr w:type="gramEnd"/>
    </w:p>
    <w:p w14:paraId="2AA79FF3" w14:textId="79FBC1D8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lastRenderedPageBreak/>
        <w:t>}</w:t>
      </w:r>
    </w:p>
    <w:p w14:paraId="7BAFFB6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[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System.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Serializable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]</w:t>
      </w:r>
    </w:p>
    <w:p w14:paraId="294D6FB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public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class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ScoreList</w:t>
      </w:r>
      <w:proofErr w:type="spellEnd"/>
    </w:p>
    <w:p w14:paraId="1AC4C2A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{</w:t>
      </w:r>
    </w:p>
    <w:p w14:paraId="096BAF4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public 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List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&lt;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ScoreEntry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&gt;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scores;</w:t>
      </w:r>
      <w:proofErr w:type="gramEnd"/>
    </w:p>
    <w:p w14:paraId="0330C669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</w:t>
      </w:r>
    </w:p>
    <w:p w14:paraId="01386EC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</w:p>
    <w:p w14:paraId="6CFEB0D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public class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HighscoreManager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: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MonoBehaviour</w:t>
      </w:r>
      <w:proofErr w:type="spellEnd"/>
    </w:p>
    <w:p w14:paraId="01D241A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{</w:t>
      </w:r>
    </w:p>
    <w:p w14:paraId="7A2E44F6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[</w:t>
      </w:r>
      <w:proofErr w:type="gramStart"/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Header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"URLs dos Scripts PHP")]</w:t>
      </w:r>
    </w:p>
    <w:p w14:paraId="5C189DA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public string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saveScoreURL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"http://seuservidor.com/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api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/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save_score.php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>;</w:t>
      </w:r>
      <w:proofErr w:type="gramEnd"/>
    </w:p>
    <w:p w14:paraId="1C439313" w14:textId="4A488171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public string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getScoresURL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"http://seuservidor.com/</w:t>
      </w:r>
      <w:proofErr w:type="spellStart"/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api</w:t>
      </w:r>
      <w:proofErr w:type="spellEnd"/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/</w:t>
      </w:r>
      <w:proofErr w:type="spellStart"/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get_scores.php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</w:t>
      </w:r>
      <w:proofErr w:type="gramEnd"/>
    </w:p>
    <w:p w14:paraId="676DFA6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[</w:t>
      </w:r>
      <w:proofErr w:type="gramStart"/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Header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"Referências da UI")]</w:t>
      </w:r>
    </w:p>
    <w:p w14:paraId="012CD5C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public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TMP_InputField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playerNameInput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;</w:t>
      </w:r>
    </w:p>
    <w:p w14:paraId="301122C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public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Button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submitButton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Se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estiver usando o botão padrão, ou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TMP_Button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se preferir</w:t>
      </w:r>
    </w:p>
    <w:p w14:paraId="71B32813" w14:textId="5A9A9D32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public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; // Um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para mostrar mensagens como "Salvando..." ou erros</w:t>
      </w:r>
    </w:p>
    <w:p w14:paraId="01154F2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[</w:t>
      </w:r>
      <w:proofErr w:type="gramStart"/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Header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"Exibição de Pontuações")]</w:t>
      </w:r>
    </w:p>
    <w:p w14:paraId="298AA97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public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List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&lt;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&gt;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scoreDisplayTexts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Arraste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seus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de pontuação aqui</w:t>
      </w:r>
    </w:p>
    <w:p w14:paraId="4795193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public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TMP_InputField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scoresToShowInput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; // Input para definir quantos scores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mostrar</w:t>
      </w:r>
      <w:proofErr w:type="gramEnd"/>
    </w:p>
    <w:p w14:paraId="65A05A27" w14:textId="788D7C80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private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int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currentScoresToShow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5; // Valor padrão</w:t>
      </w:r>
    </w:p>
    <w:p w14:paraId="53AF70B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// Variável para armazenar a pontuação atual do jogador (exemplo)</w:t>
      </w:r>
    </w:p>
    <w:p w14:paraId="0C851C6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private int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currentPlayerScore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0;</w:t>
      </w:r>
      <w:proofErr w:type="gramEnd"/>
    </w:p>
    <w:p w14:paraId="699FDDD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</w:p>
    <w:p w14:paraId="350F021C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void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Start(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1BD0C71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{</w:t>
      </w:r>
    </w:p>
    <w:p w14:paraId="337170F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if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(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submitButton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!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null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)</w:t>
      </w:r>
    </w:p>
    <w:p w14:paraId="220706B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{</w:t>
      </w:r>
    </w:p>
    <w:p w14:paraId="0298D48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lastRenderedPageBreak/>
        <w:t xml:space="preserve">            // Exemplo: O botão chama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SubmitCurrentScore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quando clicado</w:t>
      </w:r>
    </w:p>
    <w:p w14:paraId="3C1CF35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// Você precisará definir a pontuação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'</w:t>
      </w:r>
      <w:proofErr w:type="spellStart"/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currentPlayerScore</w:t>
      </w:r>
      <w:proofErr w:type="spellEnd"/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'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em algum lugar no seu jogo</w:t>
      </w:r>
    </w:p>
    <w:p w14:paraId="3DAF227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submitButton.onClick.AddListener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(() =&gt;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SubmitCurrentScore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spellStart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Random.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Range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(100, 1000))); // Pontuação de exemplo</w:t>
      </w:r>
    </w:p>
    <w:p w14:paraId="02CA67B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</w:t>
      </w:r>
    </w:p>
    <w:p w14:paraId="29F945E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</w:p>
    <w:p w14:paraId="5AFA61E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if (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scoresToShowInput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!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= null)</w:t>
      </w:r>
    </w:p>
    <w:p w14:paraId="528B400C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{</w:t>
      </w:r>
    </w:p>
    <w:p w14:paraId="4324F7B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scoresToShowInput.onEndEdit.AddListener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UpdateScoresToShow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7C40A5E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// Carrega o valor inicial do input, se houver</w:t>
      </w:r>
    </w:p>
    <w:p w14:paraId="572ABC5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UpdateScoresToShow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spellStart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scoresToShowInput.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);</w:t>
      </w:r>
    </w:p>
    <w:p w14:paraId="1D87E21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}</w:t>
      </w:r>
    </w:p>
    <w:p w14:paraId="00FA7F8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else</w:t>
      </w:r>
      <w:proofErr w:type="spellEnd"/>
    </w:p>
    <w:p w14:paraId="24FC183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{</w:t>
      </w:r>
    </w:p>
    <w:p w14:paraId="7639E79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FetchHighscores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); // Busca com o valor padrão se não houver input</w:t>
      </w:r>
    </w:p>
    <w:p w14:paraId="2675BF7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</w:t>
      </w:r>
    </w:p>
    <w:p w14:paraId="0E3F1E5C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}</w:t>
      </w:r>
    </w:p>
    <w:p w14:paraId="267C790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</w:p>
    <w:p w14:paraId="103ADD1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void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UpdateScoresToShow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string value)</w:t>
      </w:r>
    </w:p>
    <w:p w14:paraId="3D40073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{</w:t>
      </w:r>
    </w:p>
    <w:p w14:paraId="5C6145E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if (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int.TryParse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(value, out int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newLimit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))</w:t>
      </w:r>
    </w:p>
    <w:p w14:paraId="1AC3C45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{</w:t>
      </w:r>
    </w:p>
    <w:p w14:paraId="634F855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currentScoresToShow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Mathf.Clamp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newLimit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, 1, 10);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Limita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entre 1 e 10</w:t>
      </w:r>
    </w:p>
    <w:p w14:paraId="7CBAFE4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}</w:t>
      </w:r>
    </w:p>
    <w:p w14:paraId="2CB98897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// Se o 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pt-BR" w:eastAsia="pt-BR"/>
        </w:rPr>
        <w:t>input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estiver vazio ou inválido, mantém o valor anterior ou default</w:t>
      </w:r>
    </w:p>
    <w:p w14:paraId="64B9D58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// ou poderia resetar para um default aqui se preferir.</w:t>
      </w:r>
    </w:p>
    <w:p w14:paraId="4840AF19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scoresToShowInput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pt-BR" w:eastAsia="pt-BR"/>
        </w:rPr>
        <w:t>.text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currentScoresToShow.ToString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();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Atualiza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o campo visualmente</w:t>
      </w:r>
    </w:p>
    <w:p w14:paraId="748A27D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lastRenderedPageBreak/>
        <w:t xml:space="preserve">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FetchHighscores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();</w:t>
      </w:r>
      <w:proofErr w:type="gramEnd"/>
    </w:p>
    <w:p w14:paraId="76F7EF12" w14:textId="66EE2592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}</w:t>
      </w:r>
    </w:p>
    <w:p w14:paraId="209B8C56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public void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SetPlayerScore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int score)</w:t>
      </w:r>
    </w:p>
    <w:p w14:paraId="0A63906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{</w:t>
      </w:r>
    </w:p>
    <w:p w14:paraId="28A71B4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currentPlayerScore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score;</w:t>
      </w:r>
    </w:p>
    <w:p w14:paraId="2DCF440C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}</w:t>
      </w:r>
    </w:p>
    <w:p w14:paraId="0372497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</w:p>
    <w:p w14:paraId="527A250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// Chame esta função quando o jogador terminar o jogo e você quiser submeter 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pt-BR" w:eastAsia="pt-BR"/>
        </w:rPr>
        <w:t>a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pontuação</w:t>
      </w:r>
    </w:p>
    <w:p w14:paraId="32EBC84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public void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SubmitCurrentScore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int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scoreToSubmit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1A6FF96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{</w:t>
      </w:r>
    </w:p>
    <w:p w14:paraId="54BEDC0C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string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playerNameInput.</w:t>
      </w:r>
      <w:proofErr w:type="gramStart"/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</w:t>
      </w:r>
      <w:proofErr w:type="gramEnd"/>
    </w:p>
    <w:p w14:paraId="390CA21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if (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string.IsNullOrEmpty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))</w:t>
      </w:r>
    </w:p>
    <w:p w14:paraId="34B2E4C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{</w:t>
      </w:r>
    </w:p>
    <w:p w14:paraId="4DFFAEB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if(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"Por favor,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insira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seu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nome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!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";</w:t>
      </w:r>
      <w:proofErr w:type="gramEnd"/>
    </w:p>
    <w:p w14:paraId="64DF599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Debug.LogError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("Player 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name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is empty!"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677C898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return;</w:t>
      </w:r>
      <w:proofErr w:type="gramEnd"/>
    </w:p>
    <w:p w14:paraId="2FB62A6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}</w:t>
      </w:r>
    </w:p>
    <w:p w14:paraId="7A84DFF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StartCoroutine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SaveScoreRoutine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,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scoreToSubmit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17F70BA4" w14:textId="5924419B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}</w:t>
      </w:r>
    </w:p>
    <w:p w14:paraId="7B86545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IEnumerator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SaveScoreRoutine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string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, int score)</w:t>
      </w:r>
    </w:p>
    <w:p w14:paraId="6B5F600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{</w:t>
      </w:r>
    </w:p>
    <w:p w14:paraId="0204408D" w14:textId="5EF5C2E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if(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"Salvando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pontuação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...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";</w:t>
      </w:r>
      <w:proofErr w:type="gramEnd"/>
    </w:p>
    <w:p w14:paraId="782D1B5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WWWForm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form = 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new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WWWForm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();</w:t>
      </w:r>
      <w:proofErr w:type="gramEnd"/>
    </w:p>
    <w:p w14:paraId="757FBD3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form.AddField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("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",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03BDD585" w14:textId="154311D4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form.AddField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("score",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score.ToString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()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24B4F5F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using 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www 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UnityWebRequest.Post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saveScoreURL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, form))</w:t>
      </w:r>
    </w:p>
    <w:p w14:paraId="4D4D6D8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{</w:t>
      </w:r>
    </w:p>
    <w:p w14:paraId="153C4EE5" w14:textId="490FB9CC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lastRenderedPageBreak/>
        <w:t xml:space="preserve">            yield return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www.SendWebRequest();</w:t>
      </w:r>
      <w:proofErr w:type="gramEnd"/>
    </w:p>
    <w:p w14:paraId="45AB675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if (www.result ==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UnityWebRequest.Result.ConnectionError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|| www.result ==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UnityWebRequest.Result.ProtocolError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5BA7EDE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{</w:t>
      </w:r>
    </w:p>
    <w:p w14:paraId="545FE3A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Debug.LogError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("Error saving score: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 xml:space="preserve"> + www.error</w:t>
      </w:r>
      <w:proofErr w:type="gramStart"/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>);</w:t>
      </w:r>
      <w:proofErr w:type="gramEnd"/>
    </w:p>
    <w:p w14:paraId="7DAD8B3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    if(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"Erro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ao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salvar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: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 xml:space="preserve"> + </w:t>
      </w:r>
      <w:proofErr w:type="gramStart"/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>www.error;</w:t>
      </w:r>
      <w:proofErr w:type="gramEnd"/>
    </w:p>
    <w:p w14:paraId="05C24EA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}</w:t>
      </w:r>
    </w:p>
    <w:p w14:paraId="0A50A48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else</w:t>
      </w:r>
    </w:p>
    <w:p w14:paraId="52C3AD0C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{</w:t>
      </w:r>
    </w:p>
    <w:p w14:paraId="37D28A7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Debug.Log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("Score saved successfully!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Response: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pt-BR" w:eastAsia="pt-BR"/>
        </w:rPr>
        <w:t xml:space="preserve"> + www.downloadHandler.text);</w:t>
      </w:r>
    </w:p>
    <w:p w14:paraId="2315C5C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if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"Pontuação salva!";</w:t>
      </w:r>
    </w:p>
    <w:p w14:paraId="15521E8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        // Após salvar, atualize a lista de pontuações</w:t>
      </w:r>
    </w:p>
    <w:p w14:paraId="0A698E0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FetchHighscores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);</w:t>
      </w:r>
    </w:p>
    <w:p w14:paraId="0E79DDB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    }</w:t>
      </w:r>
    </w:p>
    <w:p w14:paraId="743A5F2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}</w:t>
      </w:r>
    </w:p>
    <w:p w14:paraId="7E627B6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}</w:t>
      </w:r>
    </w:p>
    <w:p w14:paraId="2324AC2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</w:p>
    <w:p w14:paraId="50EC511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public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void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FetchHighscores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)</w:t>
      </w:r>
    </w:p>
    <w:p w14:paraId="14F0D1A7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{</w:t>
      </w:r>
    </w:p>
    <w:p w14:paraId="75A7C0C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if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"Buscando pontuações...";</w:t>
      </w:r>
    </w:p>
    <w:p w14:paraId="3F9B1BE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string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urlWithParams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getScoresURL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+ "?limit=" +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currentScoresToShow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;</w:t>
      </w:r>
      <w:proofErr w:type="gramEnd"/>
    </w:p>
    <w:p w14:paraId="3C89908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StartCoroutine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GetScoresRoutine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urlWithParams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6C735F19" w14:textId="7B57A165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}</w:t>
      </w:r>
    </w:p>
    <w:p w14:paraId="2114404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IEnumerator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GetScoresRoutine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string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url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20F21FA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{</w:t>
      </w:r>
    </w:p>
    <w:p w14:paraId="03B6522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using 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www 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UnityWebRequest.Get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url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))</w:t>
      </w:r>
    </w:p>
    <w:p w14:paraId="047A198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{</w:t>
      </w:r>
    </w:p>
    <w:p w14:paraId="519FE01D" w14:textId="6BD79B2C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lastRenderedPageBreak/>
        <w:t xml:space="preserve">            yield return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www.SendWebRequest();</w:t>
      </w:r>
      <w:proofErr w:type="gramEnd"/>
    </w:p>
    <w:p w14:paraId="7D658D3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if (www.result ==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UnityWebRequest.Result.ConnectionError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|| www.result ==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UnityWebRequest.Result.ProtocolError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3BE6E779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{</w:t>
      </w:r>
    </w:p>
    <w:p w14:paraId="244ACFD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Debug.LogError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("Error fetching scores: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 xml:space="preserve"> + www.error</w:t>
      </w:r>
      <w:proofErr w:type="gramStart"/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>);</w:t>
      </w:r>
      <w:proofErr w:type="gramEnd"/>
    </w:p>
    <w:p w14:paraId="6515595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if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"Erro ao buscar pontuações: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pt-BR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pt-BR" w:eastAsia="pt-BR"/>
        </w:rPr>
        <w:t xml:space="preserve"> + www.error;</w:t>
      </w:r>
    </w:p>
    <w:p w14:paraId="7F11CC8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         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ClearScoreDisplay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);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Limpa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a exibição em caso de erro</w:t>
      </w:r>
    </w:p>
    <w:p w14:paraId="68DF3F89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</w:t>
      </w:r>
    </w:p>
    <w:p w14:paraId="5795607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else</w:t>
      </w:r>
    </w:p>
    <w:p w14:paraId="18A3363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{</w:t>
      </w:r>
    </w:p>
    <w:p w14:paraId="486476A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Debug.Log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("Scores fetched successfully! Response: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 xml:space="preserve"> + www.downloadHandler.text</w:t>
      </w:r>
      <w:proofErr w:type="gramStart"/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>);</w:t>
      </w:r>
      <w:proofErr w:type="gramEnd"/>
    </w:p>
    <w:p w14:paraId="5129FE1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    if(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"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Pontuações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carregadas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!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";</w:t>
      </w:r>
      <w:proofErr w:type="gramEnd"/>
    </w:p>
    <w:p w14:paraId="53050B5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    try</w:t>
      </w:r>
    </w:p>
    <w:p w14:paraId="039042A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    {</w:t>
      </w:r>
    </w:p>
    <w:p w14:paraId="5058B4F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ScoreList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scoreList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JsonUtility.FromJson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&lt;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ScoreList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&gt;(www.downloadHandler.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text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7622399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UpdateScoreDisplay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spellStart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scoreList.scores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1A087754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    }</w:t>
      </w:r>
    </w:p>
    <w:p w14:paraId="51D695C6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    catch 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System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en-US" w:eastAsia="pt-BR"/>
        </w:rPr>
        <w:t>.Exception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e)</w:t>
      </w:r>
    </w:p>
    <w:p w14:paraId="303CB8F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    {</w:t>
      </w:r>
    </w:p>
    <w:p w14:paraId="249125D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Debug.LogError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("Error parsing scores JSON: </w:t>
      </w:r>
      <w:r w:rsidRPr="006525C6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 xml:space="preserve"> +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>e.Message</w:t>
      </w:r>
      <w:proofErr w:type="spellEnd"/>
      <w:r w:rsidRPr="006525C6">
        <w:rPr>
          <w:rFonts w:ascii="Consolas" w:eastAsia="Times New Roman" w:hAnsi="Consolas" w:cs="Times New Roman"/>
          <w:color w:val="F44747"/>
          <w:sz w:val="16"/>
          <w:szCs w:val="16"/>
          <w:lang w:val="en-US" w:eastAsia="pt-BR"/>
        </w:rPr>
        <w:t>);</w:t>
      </w:r>
      <w:proofErr w:type="gramEnd"/>
    </w:p>
    <w:p w14:paraId="6F6471F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if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)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feedbackText.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"Erro ao processar pontuações.";</w:t>
      </w:r>
    </w:p>
    <w:p w14:paraId="7B7586B7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ClearScoreDisplay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);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Limpa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a exibição em caso de erro de parse</w:t>
      </w:r>
    </w:p>
    <w:p w14:paraId="66BE274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</w:t>
      </w:r>
    </w:p>
    <w:p w14:paraId="27F56799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}</w:t>
      </w:r>
    </w:p>
    <w:p w14:paraId="0C9410C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}</w:t>
      </w:r>
    </w:p>
    <w:p w14:paraId="275484FA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}</w:t>
      </w:r>
    </w:p>
    <w:p w14:paraId="707E26C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</w:p>
    <w:p w14:paraId="32A1ECA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lastRenderedPageBreak/>
        <w:t xml:space="preserve">    void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UpdateScoreDisplay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List&lt;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ScoreEntry</w:t>
      </w:r>
      <w:proofErr w:type="spellEnd"/>
      <w:r w:rsidRPr="006525C6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&gt;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scores)</w:t>
      </w:r>
    </w:p>
    <w:p w14:paraId="0901304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{</w:t>
      </w:r>
    </w:p>
    <w:p w14:paraId="0DA579D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for (int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0;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&lt;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scoreDisplayTexts.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Count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;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++)</w:t>
      </w:r>
    </w:p>
    <w:p w14:paraId="20411956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{</w:t>
      </w:r>
    </w:p>
    <w:p w14:paraId="7C75A9F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if 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&lt;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scores.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Count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4907667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    {</w:t>
      </w:r>
    </w:p>
    <w:p w14:paraId="3BF3B4EF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scoreDisplayTexts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[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].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text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=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$"{</w:t>
      </w:r>
      <w:proofErr w:type="spellStart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+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1}.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{scores[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].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playerName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 - {scores[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i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].score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";</w:t>
      </w:r>
      <w:proofErr w:type="gramEnd"/>
    </w:p>
    <w:p w14:paraId="0F710167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scoreDisplayTexts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[</w:t>
      </w:r>
      <w:proofErr w:type="spellStart"/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i</w:t>
      </w:r>
      <w:proofErr w:type="spellEnd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]</w:t>
      </w:r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en-US" w:eastAsia="pt-BR"/>
        </w:rPr>
        <w:t>.</w:t>
      </w:r>
      <w:proofErr w:type="spellStart"/>
      <w:r w:rsidRPr="006525C6">
        <w:rPr>
          <w:rFonts w:ascii="Consolas" w:eastAsia="Times New Roman" w:hAnsi="Consolas" w:cs="Times New Roman"/>
          <w:color w:val="D7BA7D"/>
          <w:sz w:val="16"/>
          <w:szCs w:val="16"/>
          <w:lang w:val="en-US" w:eastAsia="pt-BR"/>
        </w:rPr>
        <w:t>gameObject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.SetActive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(true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);</w:t>
      </w:r>
      <w:proofErr w:type="gramEnd"/>
    </w:p>
    <w:p w14:paraId="7D4F985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}</w:t>
      </w:r>
    </w:p>
    <w:p w14:paraId="71935BB3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else</w:t>
      </w:r>
      <w:proofErr w:type="spellEnd"/>
    </w:p>
    <w:p w14:paraId="3D31E108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    {</w:t>
      </w:r>
    </w:p>
    <w:p w14:paraId="3D92C54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scoreDisplayTexts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[i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].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gameObject.SetActive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(false);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Esconde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os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TMP_Text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não usados</w:t>
      </w:r>
    </w:p>
    <w:p w14:paraId="42A5FDD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}</w:t>
      </w:r>
    </w:p>
    <w:p w14:paraId="75072565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}</w:t>
      </w:r>
    </w:p>
    <w:p w14:paraId="2E32982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}</w:t>
      </w:r>
    </w:p>
    <w:p w14:paraId="6604627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</w:p>
    <w:p w14:paraId="5143507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void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ClearScoreDisplay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(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1E71E2A2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{</w:t>
      </w:r>
    </w:p>
    <w:p w14:paraId="121023B1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        foreach (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TMP_Text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textField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 in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scoreDisplayTexts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>)</w:t>
      </w:r>
    </w:p>
    <w:p w14:paraId="1035F1AE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en-US" w:eastAsia="pt-BR"/>
        </w:rPr>
        <w:t xml:space="preserve">        </w:t>
      </w: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{</w:t>
      </w:r>
    </w:p>
    <w:p w14:paraId="0085526B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proofErr w:type="spell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textField.</w:t>
      </w:r>
      <w:r w:rsidRPr="006525C6">
        <w:rPr>
          <w:rFonts w:ascii="Consolas" w:eastAsia="Times New Roman" w:hAnsi="Consolas" w:cs="Times New Roman"/>
          <w:color w:val="9CDCFE"/>
          <w:sz w:val="16"/>
          <w:szCs w:val="16"/>
          <w:lang w:val="pt-BR" w:eastAsia="pt-BR"/>
        </w:rPr>
        <w:t>text</w:t>
      </w:r>
      <w:proofErr w:type="spell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= ""; // </w:t>
      </w:r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Ou</w:t>
      </w:r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 alguma mensagem como "N/A"</w:t>
      </w:r>
    </w:p>
    <w:p w14:paraId="15B77AD0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 xml:space="preserve">            </w:t>
      </w:r>
      <w:proofErr w:type="spellStart"/>
      <w:proofErr w:type="gramStart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textField.gameObject.SetActive</w:t>
      </w:r>
      <w:proofErr w:type="spellEnd"/>
      <w:proofErr w:type="gramEnd"/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(false); // Opcional: esconder se não houver dados</w:t>
      </w:r>
    </w:p>
    <w:p w14:paraId="3AEF29EC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    }</w:t>
      </w:r>
    </w:p>
    <w:p w14:paraId="04281619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    }</w:t>
      </w:r>
    </w:p>
    <w:p w14:paraId="10E4604D" w14:textId="77777777" w:rsidR="006525C6" w:rsidRPr="006525C6" w:rsidRDefault="006525C6" w:rsidP="006525C6">
      <w:pPr>
        <w:shd w:val="clear" w:color="auto" w:fill="1F1F1F"/>
        <w:spacing w:before="0" w:line="510" w:lineRule="atLeast"/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</w:pPr>
      <w:r w:rsidRPr="006525C6">
        <w:rPr>
          <w:rFonts w:ascii="Consolas" w:eastAsia="Times New Roman" w:hAnsi="Consolas" w:cs="Times New Roman"/>
          <w:color w:val="CCCCCC"/>
          <w:sz w:val="16"/>
          <w:szCs w:val="16"/>
          <w:lang w:val="pt-BR" w:eastAsia="pt-BR"/>
        </w:rPr>
        <w:t>}</w:t>
      </w:r>
    </w:p>
    <w:p w14:paraId="696BBA01" w14:textId="77777777" w:rsidR="006525C6" w:rsidRDefault="006525C6" w:rsidP="006525C6">
      <w:pPr>
        <w:pStyle w:val="Ttulo2"/>
        <w:rPr>
          <w:sz w:val="36"/>
          <w:szCs w:val="36"/>
          <w:lang w:val="pt-BR" w:bidi="pt-BR"/>
        </w:rPr>
      </w:pPr>
    </w:p>
    <w:p w14:paraId="0186F194" w14:textId="7C43BC21" w:rsidR="006525C6" w:rsidRDefault="006525C6" w:rsidP="006525C6">
      <w:pPr>
        <w:pStyle w:val="Ttulo2"/>
        <w:rPr>
          <w:sz w:val="36"/>
          <w:szCs w:val="36"/>
          <w:lang w:val="pt-BR" w:bidi="pt-BR"/>
        </w:rPr>
      </w:pPr>
      <w:bookmarkStart w:id="10" w:name="_Toc198686022"/>
      <w:r w:rsidRPr="006525C6">
        <w:rPr>
          <w:sz w:val="36"/>
          <w:szCs w:val="36"/>
          <w:lang w:val="pt-BR" w:bidi="pt-BR"/>
        </w:rPr>
        <w:t>Integrando o Script na Cena</w:t>
      </w:r>
      <w:bookmarkEnd w:id="10"/>
    </w:p>
    <w:p w14:paraId="6D4ABB78" w14:textId="77777777" w:rsidR="006525C6" w:rsidRPr="006525C6" w:rsidRDefault="006525C6" w:rsidP="006525C6">
      <w:pPr>
        <w:pStyle w:val="Numerada"/>
        <w:numPr>
          <w:ilvl w:val="0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Crie um </w:t>
      </w:r>
      <w:proofErr w:type="spellStart"/>
      <w:r w:rsidRPr="006525C6">
        <w:rPr>
          <w:lang w:val="pt-BR" w:bidi="pt-BR"/>
        </w:rPr>
        <w:t>GameObject</w:t>
      </w:r>
      <w:proofErr w:type="spellEnd"/>
      <w:r w:rsidRPr="006525C6">
        <w:rPr>
          <w:lang w:val="pt-BR" w:bidi="pt-BR"/>
        </w:rPr>
        <w:t xml:space="preserve"> vazio na sua cena (</w:t>
      </w:r>
      <w:proofErr w:type="spellStart"/>
      <w:r w:rsidRPr="006525C6">
        <w:rPr>
          <w:lang w:val="pt-BR" w:bidi="pt-BR"/>
        </w:rPr>
        <w:t>ex</w:t>
      </w:r>
      <w:proofErr w:type="spellEnd"/>
      <w:r w:rsidRPr="006525C6">
        <w:rPr>
          <w:lang w:val="pt-BR" w:bidi="pt-BR"/>
        </w:rPr>
        <w:t>: "</w:t>
      </w:r>
      <w:proofErr w:type="spellStart"/>
      <w:r w:rsidRPr="006525C6">
        <w:rPr>
          <w:lang w:val="pt-BR" w:bidi="pt-BR"/>
        </w:rPr>
        <w:t>HighscoreSystem</w:t>
      </w:r>
      <w:proofErr w:type="spellEnd"/>
      <w:r w:rsidRPr="006525C6">
        <w:rPr>
          <w:lang w:val="pt-BR" w:bidi="pt-BR"/>
        </w:rPr>
        <w:t>").</w:t>
      </w:r>
    </w:p>
    <w:p w14:paraId="6706D2AB" w14:textId="77777777" w:rsidR="006525C6" w:rsidRPr="006525C6" w:rsidRDefault="006525C6" w:rsidP="006525C6">
      <w:pPr>
        <w:pStyle w:val="Numerada"/>
        <w:numPr>
          <w:ilvl w:val="0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Anexe o script </w:t>
      </w:r>
      <w:proofErr w:type="spellStart"/>
      <w:r w:rsidRPr="006525C6">
        <w:rPr>
          <w:lang w:val="pt-BR" w:bidi="pt-BR"/>
        </w:rPr>
        <w:t>HighscoreManager.cs</w:t>
      </w:r>
      <w:proofErr w:type="spellEnd"/>
      <w:r w:rsidRPr="006525C6">
        <w:rPr>
          <w:lang w:val="pt-BR" w:bidi="pt-BR"/>
        </w:rPr>
        <w:t xml:space="preserve"> a este </w:t>
      </w:r>
      <w:proofErr w:type="spellStart"/>
      <w:r w:rsidRPr="006525C6">
        <w:rPr>
          <w:lang w:val="pt-BR" w:bidi="pt-BR"/>
        </w:rPr>
        <w:t>GameObject</w:t>
      </w:r>
      <w:proofErr w:type="spellEnd"/>
      <w:r w:rsidRPr="006525C6">
        <w:rPr>
          <w:lang w:val="pt-BR" w:bidi="pt-BR"/>
        </w:rPr>
        <w:t>.</w:t>
      </w:r>
    </w:p>
    <w:p w14:paraId="0BCCCF81" w14:textId="77777777" w:rsidR="006525C6" w:rsidRPr="006525C6" w:rsidRDefault="006525C6" w:rsidP="006525C6">
      <w:pPr>
        <w:pStyle w:val="Numerada"/>
        <w:numPr>
          <w:ilvl w:val="0"/>
          <w:numId w:val="48"/>
        </w:numPr>
        <w:rPr>
          <w:lang w:val="pt-BR" w:bidi="pt-BR"/>
        </w:rPr>
      </w:pPr>
      <w:r w:rsidRPr="006525C6">
        <w:rPr>
          <w:lang w:val="pt-BR" w:bidi="pt-BR"/>
        </w:rPr>
        <w:t>No Inspector do "</w:t>
      </w:r>
      <w:proofErr w:type="spellStart"/>
      <w:r w:rsidRPr="006525C6">
        <w:rPr>
          <w:lang w:val="pt-BR" w:bidi="pt-BR"/>
        </w:rPr>
        <w:t>HighscoreSystem</w:t>
      </w:r>
      <w:proofErr w:type="spellEnd"/>
      <w:r w:rsidRPr="006525C6">
        <w:rPr>
          <w:lang w:val="pt-BR" w:bidi="pt-BR"/>
        </w:rPr>
        <w:t>":</w:t>
      </w:r>
    </w:p>
    <w:p w14:paraId="4B41321F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URLs: Insira as URLs completas dos seus scripts </w:t>
      </w:r>
      <w:proofErr w:type="spellStart"/>
      <w:r w:rsidRPr="006525C6">
        <w:rPr>
          <w:lang w:val="pt-BR" w:bidi="pt-BR"/>
        </w:rPr>
        <w:t>save_score.php</w:t>
      </w:r>
      <w:proofErr w:type="spellEnd"/>
      <w:r w:rsidRPr="006525C6">
        <w:rPr>
          <w:lang w:val="pt-BR" w:bidi="pt-BR"/>
        </w:rPr>
        <w:t xml:space="preserve"> e </w:t>
      </w:r>
      <w:proofErr w:type="spellStart"/>
      <w:r w:rsidRPr="006525C6">
        <w:rPr>
          <w:lang w:val="pt-BR" w:bidi="pt-BR"/>
        </w:rPr>
        <w:t>get_scores.php</w:t>
      </w:r>
      <w:proofErr w:type="spellEnd"/>
      <w:r w:rsidRPr="006525C6">
        <w:rPr>
          <w:lang w:val="pt-BR" w:bidi="pt-BR"/>
        </w:rPr>
        <w:t>.</w:t>
      </w:r>
    </w:p>
    <w:p w14:paraId="1F2CBA30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Player </w:t>
      </w:r>
      <w:proofErr w:type="spellStart"/>
      <w:r w:rsidRPr="006525C6">
        <w:rPr>
          <w:lang w:val="pt-BR" w:bidi="pt-BR"/>
        </w:rPr>
        <w:t>Name</w:t>
      </w:r>
      <w:proofErr w:type="spellEnd"/>
      <w:r w:rsidRPr="006525C6">
        <w:rPr>
          <w:lang w:val="pt-BR" w:bidi="pt-BR"/>
        </w:rPr>
        <w:t xml:space="preserve"> Input: Arraste o </w:t>
      </w:r>
      <w:proofErr w:type="spellStart"/>
      <w:r w:rsidRPr="006525C6">
        <w:rPr>
          <w:lang w:val="pt-BR" w:bidi="pt-BR"/>
        </w:rPr>
        <w:t>NameInputField</w:t>
      </w:r>
      <w:proofErr w:type="spellEnd"/>
      <w:r w:rsidRPr="006525C6">
        <w:rPr>
          <w:lang w:val="pt-BR" w:bidi="pt-BR"/>
        </w:rPr>
        <w:t xml:space="preserve"> da Hierarquia para este campo.</w:t>
      </w:r>
    </w:p>
    <w:p w14:paraId="11EF7EA2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proofErr w:type="spellStart"/>
      <w:r w:rsidRPr="006525C6">
        <w:rPr>
          <w:lang w:val="pt-BR" w:bidi="pt-BR"/>
        </w:rPr>
        <w:t>Submit</w:t>
      </w:r>
      <w:proofErr w:type="spellEnd"/>
      <w:r w:rsidRPr="006525C6">
        <w:rPr>
          <w:lang w:val="pt-BR" w:bidi="pt-BR"/>
        </w:rPr>
        <w:t xml:space="preserve"> Button: Arraste o </w:t>
      </w:r>
      <w:proofErr w:type="spellStart"/>
      <w:r w:rsidRPr="006525C6">
        <w:rPr>
          <w:lang w:val="pt-BR" w:bidi="pt-BR"/>
        </w:rPr>
        <w:t>SubmitButton</w:t>
      </w:r>
      <w:proofErr w:type="spellEnd"/>
      <w:r w:rsidRPr="006525C6">
        <w:rPr>
          <w:lang w:val="pt-BR" w:bidi="pt-BR"/>
        </w:rPr>
        <w:t xml:space="preserve"> para este campo.</w:t>
      </w:r>
    </w:p>
    <w:p w14:paraId="2BD9D35C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Feedback </w:t>
      </w:r>
      <w:proofErr w:type="spellStart"/>
      <w:r w:rsidRPr="006525C6">
        <w:rPr>
          <w:lang w:val="pt-BR" w:bidi="pt-BR"/>
        </w:rPr>
        <w:t>Text</w:t>
      </w:r>
      <w:proofErr w:type="spellEnd"/>
      <w:r w:rsidRPr="006525C6">
        <w:rPr>
          <w:lang w:val="pt-BR" w:bidi="pt-BR"/>
        </w:rPr>
        <w:t xml:space="preserve">: Crie um </w:t>
      </w:r>
      <w:proofErr w:type="spellStart"/>
      <w:r w:rsidRPr="006525C6">
        <w:rPr>
          <w:lang w:val="pt-BR" w:bidi="pt-BR"/>
        </w:rPr>
        <w:t>TMP_Text</w:t>
      </w:r>
      <w:proofErr w:type="spellEnd"/>
      <w:r w:rsidRPr="006525C6">
        <w:rPr>
          <w:lang w:val="pt-BR" w:bidi="pt-BR"/>
        </w:rPr>
        <w:t xml:space="preserve"> na UI para feedback e arraste-o para cá.</w:t>
      </w:r>
    </w:p>
    <w:p w14:paraId="5E8E4756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Score Display </w:t>
      </w:r>
      <w:proofErr w:type="spellStart"/>
      <w:r w:rsidRPr="006525C6">
        <w:rPr>
          <w:lang w:val="pt-BR" w:bidi="pt-BR"/>
        </w:rPr>
        <w:t>Texts</w:t>
      </w:r>
      <w:proofErr w:type="spellEnd"/>
      <w:r w:rsidRPr="006525C6">
        <w:rPr>
          <w:lang w:val="pt-BR" w:bidi="pt-BR"/>
        </w:rPr>
        <w:t>: Aumente o tamanho da lista (</w:t>
      </w:r>
      <w:proofErr w:type="spellStart"/>
      <w:r w:rsidRPr="006525C6">
        <w:rPr>
          <w:lang w:val="pt-BR" w:bidi="pt-BR"/>
        </w:rPr>
        <w:t>Size</w:t>
      </w:r>
      <w:proofErr w:type="spellEnd"/>
      <w:r w:rsidRPr="006525C6">
        <w:rPr>
          <w:lang w:val="pt-BR" w:bidi="pt-BR"/>
        </w:rPr>
        <w:t xml:space="preserve">) para corresponder ao número de </w:t>
      </w:r>
      <w:proofErr w:type="spellStart"/>
      <w:r w:rsidRPr="006525C6">
        <w:rPr>
          <w:lang w:val="pt-BR" w:bidi="pt-BR"/>
        </w:rPr>
        <w:t>TMP_Text</w:t>
      </w:r>
      <w:proofErr w:type="spellEnd"/>
      <w:r w:rsidRPr="006525C6">
        <w:rPr>
          <w:lang w:val="pt-BR" w:bidi="pt-BR"/>
        </w:rPr>
        <w:t xml:space="preserve"> que você criou para exibir as pontuações. Arraste cada </w:t>
      </w:r>
      <w:proofErr w:type="spellStart"/>
      <w:r w:rsidRPr="006525C6">
        <w:rPr>
          <w:lang w:val="pt-BR" w:bidi="pt-BR"/>
        </w:rPr>
        <w:t>ScoreText_X</w:t>
      </w:r>
      <w:proofErr w:type="spellEnd"/>
      <w:r w:rsidRPr="006525C6">
        <w:rPr>
          <w:lang w:val="pt-BR" w:bidi="pt-BR"/>
        </w:rPr>
        <w:t xml:space="preserve"> da Hierarquia para os elementos da lista.</w:t>
      </w:r>
    </w:p>
    <w:p w14:paraId="1353A30F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Scores </w:t>
      </w:r>
      <w:proofErr w:type="spellStart"/>
      <w:r w:rsidRPr="006525C6">
        <w:rPr>
          <w:lang w:val="pt-BR" w:bidi="pt-BR"/>
        </w:rPr>
        <w:t>To</w:t>
      </w:r>
      <w:proofErr w:type="spellEnd"/>
      <w:r w:rsidRPr="006525C6">
        <w:rPr>
          <w:lang w:val="pt-BR" w:bidi="pt-BR"/>
        </w:rPr>
        <w:t xml:space="preserve"> Show Input: Arraste o </w:t>
      </w:r>
      <w:proofErr w:type="spellStart"/>
      <w:r w:rsidRPr="006525C6">
        <w:rPr>
          <w:lang w:val="pt-BR" w:bidi="pt-BR"/>
        </w:rPr>
        <w:t>LimitInputField</w:t>
      </w:r>
      <w:proofErr w:type="spellEnd"/>
      <w:r w:rsidRPr="006525C6">
        <w:rPr>
          <w:lang w:val="pt-BR" w:bidi="pt-BR"/>
        </w:rPr>
        <w:t xml:space="preserve"> (se você o criou) para este campo.</w:t>
      </w:r>
    </w:p>
    <w:p w14:paraId="0AA330BF" w14:textId="77777777" w:rsidR="006525C6" w:rsidRPr="006525C6" w:rsidRDefault="006525C6" w:rsidP="006525C6">
      <w:pPr>
        <w:pStyle w:val="Numerada"/>
        <w:numPr>
          <w:ilvl w:val="0"/>
          <w:numId w:val="48"/>
        </w:numPr>
        <w:rPr>
          <w:lang w:val="pt-BR" w:bidi="pt-BR"/>
        </w:rPr>
      </w:pPr>
      <w:r w:rsidRPr="006525C6">
        <w:rPr>
          <w:lang w:val="pt-BR" w:bidi="pt-BR"/>
        </w:rPr>
        <w:t>Configurar o Botão:</w:t>
      </w:r>
    </w:p>
    <w:p w14:paraId="3191CF01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Selecione o </w:t>
      </w:r>
      <w:proofErr w:type="spellStart"/>
      <w:r w:rsidRPr="006525C6">
        <w:rPr>
          <w:lang w:val="pt-BR" w:bidi="pt-BR"/>
        </w:rPr>
        <w:t>SubmitButton</w:t>
      </w:r>
      <w:proofErr w:type="spellEnd"/>
      <w:r w:rsidRPr="006525C6">
        <w:rPr>
          <w:lang w:val="pt-BR" w:bidi="pt-BR"/>
        </w:rPr>
        <w:t xml:space="preserve"> na Hierarquia.</w:t>
      </w:r>
    </w:p>
    <w:p w14:paraId="41BF1502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No Inspector, no componente "Button", encontre a seção </w:t>
      </w:r>
      <w:proofErr w:type="spellStart"/>
      <w:r w:rsidRPr="006525C6">
        <w:rPr>
          <w:lang w:val="pt-BR" w:bidi="pt-BR"/>
        </w:rPr>
        <w:t>On</w:t>
      </w:r>
      <w:proofErr w:type="spellEnd"/>
      <w:r w:rsidRPr="006525C6">
        <w:rPr>
          <w:lang w:val="pt-BR" w:bidi="pt-BR"/>
        </w:rPr>
        <w:t xml:space="preserve"> Click ().</w:t>
      </w:r>
    </w:p>
    <w:p w14:paraId="5A95B7AE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>Clique no +.</w:t>
      </w:r>
    </w:p>
    <w:p w14:paraId="3CB472C4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pt-BR" w:bidi="pt-BR"/>
        </w:rPr>
      </w:pPr>
      <w:r w:rsidRPr="006525C6">
        <w:rPr>
          <w:lang w:val="pt-BR" w:bidi="pt-BR"/>
        </w:rPr>
        <w:t xml:space="preserve">Arraste o </w:t>
      </w:r>
      <w:proofErr w:type="spellStart"/>
      <w:r w:rsidRPr="006525C6">
        <w:rPr>
          <w:lang w:val="pt-BR" w:bidi="pt-BR"/>
        </w:rPr>
        <w:t>GameObject</w:t>
      </w:r>
      <w:proofErr w:type="spellEnd"/>
      <w:r w:rsidRPr="006525C6">
        <w:rPr>
          <w:lang w:val="pt-BR" w:bidi="pt-BR"/>
        </w:rPr>
        <w:t xml:space="preserve"> "</w:t>
      </w:r>
      <w:proofErr w:type="spellStart"/>
      <w:r w:rsidRPr="006525C6">
        <w:rPr>
          <w:lang w:val="pt-BR" w:bidi="pt-BR"/>
        </w:rPr>
        <w:t>HighscoreSystem</w:t>
      </w:r>
      <w:proofErr w:type="spellEnd"/>
      <w:r w:rsidRPr="006525C6">
        <w:rPr>
          <w:lang w:val="pt-BR" w:bidi="pt-BR"/>
        </w:rPr>
        <w:t xml:space="preserve">" (que tem o script </w:t>
      </w:r>
      <w:proofErr w:type="spellStart"/>
      <w:r w:rsidRPr="006525C6">
        <w:rPr>
          <w:lang w:val="pt-BR" w:bidi="pt-BR"/>
        </w:rPr>
        <w:t>HighscoreManager</w:t>
      </w:r>
      <w:proofErr w:type="spellEnd"/>
      <w:r w:rsidRPr="006525C6">
        <w:rPr>
          <w:lang w:val="pt-BR" w:bidi="pt-BR"/>
        </w:rPr>
        <w:t xml:space="preserve">) para o campo </w:t>
      </w:r>
      <w:proofErr w:type="spellStart"/>
      <w:r w:rsidRPr="006525C6">
        <w:rPr>
          <w:lang w:val="pt-BR" w:bidi="pt-BR"/>
        </w:rPr>
        <w:t>None</w:t>
      </w:r>
      <w:proofErr w:type="spellEnd"/>
      <w:r w:rsidRPr="006525C6">
        <w:rPr>
          <w:lang w:val="pt-BR" w:bidi="pt-BR"/>
        </w:rPr>
        <w:t xml:space="preserve"> (</w:t>
      </w:r>
      <w:proofErr w:type="spellStart"/>
      <w:r w:rsidRPr="006525C6">
        <w:rPr>
          <w:lang w:val="pt-BR" w:bidi="pt-BR"/>
        </w:rPr>
        <w:t>Object</w:t>
      </w:r>
      <w:proofErr w:type="spellEnd"/>
      <w:r w:rsidRPr="006525C6">
        <w:rPr>
          <w:lang w:val="pt-BR" w:bidi="pt-BR"/>
        </w:rPr>
        <w:t>).</w:t>
      </w:r>
    </w:p>
    <w:p w14:paraId="71A399E6" w14:textId="77777777" w:rsidR="006525C6" w:rsidRPr="006525C6" w:rsidRDefault="006525C6" w:rsidP="006525C6">
      <w:pPr>
        <w:pStyle w:val="Numerada"/>
        <w:numPr>
          <w:ilvl w:val="1"/>
          <w:numId w:val="48"/>
        </w:numPr>
        <w:rPr>
          <w:lang w:val="en-US" w:bidi="pt-BR"/>
        </w:rPr>
      </w:pPr>
      <w:r w:rsidRPr="006525C6">
        <w:rPr>
          <w:lang w:val="en-US" w:bidi="pt-BR"/>
        </w:rPr>
        <w:t xml:space="preserve">No menu dropdown, </w:t>
      </w:r>
      <w:proofErr w:type="spellStart"/>
      <w:r w:rsidRPr="006525C6">
        <w:rPr>
          <w:lang w:val="en-US" w:bidi="pt-BR"/>
        </w:rPr>
        <w:t>selecione</w:t>
      </w:r>
      <w:proofErr w:type="spellEnd"/>
      <w:r w:rsidRPr="006525C6">
        <w:rPr>
          <w:lang w:val="en-US" w:bidi="pt-BR"/>
        </w:rPr>
        <w:t xml:space="preserve"> </w:t>
      </w:r>
      <w:proofErr w:type="spellStart"/>
      <w:r w:rsidRPr="006525C6">
        <w:rPr>
          <w:lang w:val="en-US" w:bidi="pt-BR"/>
        </w:rPr>
        <w:t>HighscoreManager</w:t>
      </w:r>
      <w:proofErr w:type="spellEnd"/>
      <w:r w:rsidRPr="006525C6">
        <w:rPr>
          <w:lang w:val="en-US" w:bidi="pt-BR"/>
        </w:rPr>
        <w:t xml:space="preserve"> -&gt; </w:t>
      </w:r>
      <w:proofErr w:type="spellStart"/>
      <w:r w:rsidRPr="006525C6">
        <w:rPr>
          <w:lang w:val="en-US" w:bidi="pt-BR"/>
        </w:rPr>
        <w:t>SubmitCurrentScore</w:t>
      </w:r>
      <w:proofErr w:type="spellEnd"/>
      <w:r w:rsidRPr="006525C6">
        <w:rPr>
          <w:lang w:val="en-US" w:bidi="pt-BR"/>
        </w:rPr>
        <w:t>(int).</w:t>
      </w:r>
    </w:p>
    <w:p w14:paraId="2C53FE72" w14:textId="77777777" w:rsidR="006525C6" w:rsidRPr="006525C6" w:rsidRDefault="006525C6" w:rsidP="006525C6">
      <w:pPr>
        <w:pStyle w:val="Numerada"/>
        <w:numPr>
          <w:ilvl w:val="0"/>
          <w:numId w:val="0"/>
        </w:numPr>
        <w:ind w:left="432"/>
        <w:rPr>
          <w:lang w:val="pt-BR" w:bidi="pt-BR"/>
        </w:rPr>
      </w:pPr>
      <w:r w:rsidRPr="006525C6">
        <w:rPr>
          <w:lang w:val="pt-BR" w:bidi="pt-BR"/>
        </w:rPr>
        <w:t xml:space="preserve">Importante: A função </w:t>
      </w:r>
      <w:proofErr w:type="spellStart"/>
      <w:r w:rsidRPr="006525C6">
        <w:rPr>
          <w:lang w:val="pt-BR" w:bidi="pt-BR"/>
        </w:rPr>
        <w:t>SubmitCurrentScore</w:t>
      </w:r>
      <w:proofErr w:type="spellEnd"/>
      <w:r w:rsidRPr="006525C6">
        <w:rPr>
          <w:lang w:val="pt-BR" w:bidi="pt-BR"/>
        </w:rPr>
        <w:t>(</w:t>
      </w:r>
      <w:proofErr w:type="spellStart"/>
      <w:r w:rsidRPr="006525C6">
        <w:rPr>
          <w:lang w:val="pt-BR" w:bidi="pt-BR"/>
        </w:rPr>
        <w:t>int</w:t>
      </w:r>
      <w:proofErr w:type="spellEnd"/>
      <w:r w:rsidRPr="006525C6">
        <w:rPr>
          <w:lang w:val="pt-BR" w:bidi="pt-BR"/>
        </w:rPr>
        <w:t xml:space="preserve">) no script de exemplo pega a pontuação como parâmetro. Você precisará de uma lógica no seu jogo para definir </w:t>
      </w:r>
      <w:proofErr w:type="spellStart"/>
      <w:r w:rsidRPr="006525C6">
        <w:rPr>
          <w:lang w:val="pt-BR" w:bidi="pt-BR"/>
        </w:rPr>
        <w:t>currentPlayerScore</w:t>
      </w:r>
      <w:proofErr w:type="spellEnd"/>
      <w:r w:rsidRPr="006525C6">
        <w:rPr>
          <w:lang w:val="pt-BR" w:bidi="pt-BR"/>
        </w:rPr>
        <w:t xml:space="preserve"> ou chamar </w:t>
      </w:r>
      <w:proofErr w:type="spellStart"/>
      <w:r w:rsidRPr="006525C6">
        <w:rPr>
          <w:lang w:val="pt-BR" w:bidi="pt-BR"/>
        </w:rPr>
        <w:t>SubmitCurrentScore</w:t>
      </w:r>
      <w:proofErr w:type="spellEnd"/>
      <w:r w:rsidRPr="006525C6">
        <w:rPr>
          <w:lang w:val="pt-BR" w:bidi="pt-BR"/>
        </w:rPr>
        <w:t xml:space="preserve"> com a pontuação correta quando o jogo terminar. O exemplo atual no </w:t>
      </w:r>
      <w:proofErr w:type="gramStart"/>
      <w:r w:rsidRPr="006525C6">
        <w:rPr>
          <w:lang w:val="pt-BR" w:bidi="pt-BR"/>
        </w:rPr>
        <w:t>Start(</w:t>
      </w:r>
      <w:proofErr w:type="gramEnd"/>
      <w:r w:rsidRPr="006525C6">
        <w:rPr>
          <w:lang w:val="pt-BR" w:bidi="pt-BR"/>
        </w:rPr>
        <w:t xml:space="preserve">) usa </w:t>
      </w:r>
      <w:proofErr w:type="spellStart"/>
      <w:r w:rsidRPr="006525C6">
        <w:rPr>
          <w:lang w:val="pt-BR" w:bidi="pt-BR"/>
        </w:rPr>
        <w:t>Random.Range</w:t>
      </w:r>
      <w:proofErr w:type="spellEnd"/>
      <w:r w:rsidRPr="006525C6">
        <w:rPr>
          <w:lang w:val="pt-BR" w:bidi="pt-BR"/>
        </w:rPr>
        <w:t xml:space="preserve"> apenas para demonstração. Você deve remover isso e chamar </w:t>
      </w:r>
      <w:proofErr w:type="spellStart"/>
      <w:r w:rsidRPr="006525C6">
        <w:rPr>
          <w:lang w:val="pt-BR" w:bidi="pt-BR"/>
        </w:rPr>
        <w:t>SubmitCurrentScore</w:t>
      </w:r>
      <w:proofErr w:type="spellEnd"/>
      <w:r w:rsidRPr="006525C6">
        <w:rPr>
          <w:lang w:val="pt-BR" w:bidi="pt-BR"/>
        </w:rPr>
        <w:t xml:space="preserve"> do seu script de gameplay.</w:t>
      </w:r>
    </w:p>
    <w:p w14:paraId="0826B8BE" w14:textId="2D5538DA" w:rsidR="006525C6" w:rsidRDefault="006525C6" w:rsidP="006525C6">
      <w:pPr>
        <w:pStyle w:val="Numerada"/>
        <w:numPr>
          <w:ilvl w:val="0"/>
          <w:numId w:val="48"/>
        </w:numPr>
        <w:rPr>
          <w:lang w:val="pt-BR" w:bidi="pt-BR"/>
        </w:rPr>
      </w:pPr>
      <w:r w:rsidRPr="006525C6">
        <w:rPr>
          <w:lang w:val="pt-BR" w:bidi="pt-BR"/>
        </w:rPr>
        <w:t>Por exemplo, seu script de jogo poderia ter:</w:t>
      </w:r>
    </w:p>
    <w:p w14:paraId="668487E5" w14:textId="77777777" w:rsidR="006525C6" w:rsidRDefault="006525C6" w:rsidP="006525C6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71DF13D9" w14:textId="77777777" w:rsidR="006525C6" w:rsidRPr="006525C6" w:rsidRDefault="006525C6" w:rsidP="006525C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No </w:t>
      </w:r>
      <w:proofErr w:type="spell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seu</w:t>
      </w:r>
      <w:proofErr w:type="spell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script de gameplay</w:t>
      </w:r>
    </w:p>
    <w:p w14:paraId="1609558F" w14:textId="77777777" w:rsidR="006525C6" w:rsidRPr="006525C6" w:rsidRDefault="006525C6" w:rsidP="006525C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public </w:t>
      </w:r>
      <w:proofErr w:type="spell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HighscoreManager</w:t>
      </w:r>
      <w:proofErr w:type="spell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highscoreManager</w:t>
      </w:r>
      <w:proofErr w:type="spell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; // </w:t>
      </w:r>
      <w:proofErr w:type="spell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Arraste</w:t>
      </w:r>
      <w:proofErr w:type="spell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 </w:t>
      </w:r>
      <w:proofErr w:type="spell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HighscoreSystem</w:t>
      </w:r>
      <w:proofErr w:type="spell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aqui</w:t>
      </w:r>
      <w:proofErr w:type="spellEnd"/>
    </w:p>
    <w:p w14:paraId="7F240DCF" w14:textId="77777777" w:rsidR="006525C6" w:rsidRPr="006525C6" w:rsidRDefault="006525C6" w:rsidP="006525C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...</w:t>
      </w:r>
    </w:p>
    <w:p w14:paraId="2532CD9D" w14:textId="77777777" w:rsidR="006525C6" w:rsidRPr="006525C6" w:rsidRDefault="006525C6" w:rsidP="006525C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 xml:space="preserve">// void </w:t>
      </w:r>
      <w:proofErr w:type="spellStart"/>
      <w:proofErr w:type="gram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GameOver</w:t>
      </w:r>
      <w:proofErr w:type="spell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int </w:t>
      </w:r>
      <w:proofErr w:type="spellStart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finalScore</w:t>
      </w:r>
      <w:proofErr w:type="spellEnd"/>
      <w:r w:rsidRPr="006525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{</w:t>
      </w:r>
    </w:p>
    <w:p w14:paraId="2906CCFD" w14:textId="77777777" w:rsidR="006525C6" w:rsidRDefault="006525C6" w:rsidP="006525C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highscoreManager.SetPlayerScore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finalScore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); 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Define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 a pontuação</w:t>
      </w:r>
    </w:p>
    <w:p w14:paraId="04F2CE4B" w14:textId="77777777" w:rsidR="006525C6" w:rsidRDefault="006525C6" w:rsidP="006525C6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//    // O botão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Submit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 xml:space="preserve"> fará o resto, ou você pode chamar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highscoreManager.SubmitCurrentScore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finalScore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) diretamente</w:t>
      </w:r>
    </w:p>
    <w:p w14:paraId="0DA9FBC9" w14:textId="71E0D88D" w:rsidR="006525C6" w:rsidRDefault="006525C6" w:rsidP="006525C6">
      <w:pPr>
        <w:pStyle w:val="Numerada"/>
        <w:numPr>
          <w:ilvl w:val="0"/>
          <w:numId w:val="0"/>
        </w:numPr>
        <w:rPr>
          <w:rFonts w:ascii="Cascadia Mono" w:hAnsi="Cascadia Mono" w:cs="Cascadia Mono"/>
          <w:color w:val="008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pt-BR"/>
        </w:rPr>
        <w:t>// }</w:t>
      </w:r>
    </w:p>
    <w:p w14:paraId="666CA997" w14:textId="77777777" w:rsidR="006525C6" w:rsidRDefault="006525C6" w:rsidP="006525C6">
      <w:pPr>
        <w:pStyle w:val="Numerada"/>
        <w:numPr>
          <w:ilvl w:val="0"/>
          <w:numId w:val="0"/>
        </w:numPr>
        <w:rPr>
          <w:rFonts w:ascii="Cascadia Mono" w:hAnsi="Cascadia Mono" w:cs="Cascadia Mono"/>
          <w:color w:val="008000"/>
          <w:sz w:val="19"/>
          <w:szCs w:val="19"/>
          <w:lang w:val="pt-BR"/>
        </w:rPr>
      </w:pPr>
    </w:p>
    <w:p w14:paraId="6BC16B1C" w14:textId="7A235527" w:rsidR="006525C6" w:rsidRDefault="006525C6" w:rsidP="006525C6">
      <w:pPr>
        <w:pStyle w:val="Ttulo2"/>
        <w:rPr>
          <w:sz w:val="36"/>
          <w:szCs w:val="36"/>
          <w:lang w:val="pt-BR" w:bidi="pt-BR"/>
        </w:rPr>
      </w:pPr>
      <w:bookmarkStart w:id="11" w:name="_Toc198686023"/>
      <w:r>
        <w:rPr>
          <w:sz w:val="36"/>
          <w:szCs w:val="36"/>
          <w:lang w:val="pt-BR" w:bidi="pt-BR"/>
        </w:rPr>
        <w:t>Testando</w:t>
      </w:r>
      <w:bookmarkEnd w:id="11"/>
    </w:p>
    <w:p w14:paraId="39E7CECA" w14:textId="77777777" w:rsidR="006525C6" w:rsidRDefault="006525C6" w:rsidP="006525C6">
      <w:pPr>
        <w:pStyle w:val="Numerada"/>
        <w:numPr>
          <w:ilvl w:val="0"/>
          <w:numId w:val="49"/>
        </w:numPr>
        <w:rPr>
          <w:lang w:val="pt-BR" w:bidi="pt-BR"/>
        </w:rPr>
      </w:pPr>
      <w:r w:rsidRPr="006525C6">
        <w:rPr>
          <w:lang w:val="pt-BR" w:bidi="pt-BR"/>
        </w:rPr>
        <w:t>Certifique-se de que seu servidor web com os scripts PHP e o banco de dados MySQL esteja funcionando e acessível.</w:t>
      </w:r>
    </w:p>
    <w:p w14:paraId="456ACC7F" w14:textId="678A262F" w:rsidR="006525C6" w:rsidRPr="006525C6" w:rsidRDefault="006525C6" w:rsidP="006525C6">
      <w:pPr>
        <w:pStyle w:val="Numerada"/>
        <w:numPr>
          <w:ilvl w:val="0"/>
          <w:numId w:val="49"/>
        </w:numPr>
        <w:rPr>
          <w:lang w:val="pt-BR" w:bidi="pt-BR"/>
        </w:rPr>
      </w:pPr>
      <w:r w:rsidRPr="006525C6">
        <w:rPr>
          <w:lang w:val="pt-BR" w:bidi="pt-BR"/>
        </w:rPr>
        <w:t xml:space="preserve">Preencha as URLs corretas no script </w:t>
      </w:r>
      <w:proofErr w:type="spellStart"/>
      <w:r w:rsidRPr="006525C6">
        <w:rPr>
          <w:lang w:val="pt-BR" w:bidi="pt-BR"/>
        </w:rPr>
        <w:t>HighscoreManager</w:t>
      </w:r>
      <w:proofErr w:type="spellEnd"/>
      <w:r w:rsidRPr="006525C6">
        <w:rPr>
          <w:lang w:val="pt-BR" w:bidi="pt-BR"/>
        </w:rPr>
        <w:t>.</w:t>
      </w:r>
    </w:p>
    <w:p w14:paraId="76370F46" w14:textId="2D33EC25" w:rsidR="006525C6" w:rsidRDefault="006525C6" w:rsidP="006525C6">
      <w:pPr>
        <w:pStyle w:val="Numerada"/>
        <w:numPr>
          <w:ilvl w:val="0"/>
          <w:numId w:val="49"/>
        </w:numPr>
        <w:rPr>
          <w:lang w:val="pt-BR" w:bidi="pt-BR"/>
        </w:rPr>
      </w:pPr>
      <w:r w:rsidRPr="006525C6">
        <w:rPr>
          <w:lang w:val="pt-BR" w:bidi="pt-BR"/>
        </w:rPr>
        <w:t>Dê Play no Editor do Unity. Tente inserir um nome, definir o número de scores a mostrar (se implementou o campo) e clique no botão "Enviar Pontuação" (lembre-se que a pontuação no exemplo é aleatória; adapte para a pontuação real do seu jogo).</w:t>
      </w:r>
    </w:p>
    <w:p w14:paraId="13D349AD" w14:textId="77777777" w:rsidR="006525C6" w:rsidRPr="006525C6" w:rsidRDefault="006525C6" w:rsidP="006525C6">
      <w:pPr>
        <w:pStyle w:val="Numerada"/>
        <w:numPr>
          <w:ilvl w:val="0"/>
          <w:numId w:val="49"/>
        </w:numPr>
        <w:rPr>
          <w:lang w:val="pt-BR" w:bidi="pt-BR"/>
        </w:rPr>
      </w:pPr>
      <w:r w:rsidRPr="006525C6">
        <w:rPr>
          <w:lang w:val="pt-BR" w:bidi="pt-BR"/>
        </w:rPr>
        <w:t>Verifique seu banco de dados para ver se os dados foram inseridos.</w:t>
      </w:r>
    </w:p>
    <w:p w14:paraId="28BEA7EE" w14:textId="2BBE1ECE" w:rsidR="006525C6" w:rsidRPr="006525C6" w:rsidRDefault="006525C6" w:rsidP="006525C6">
      <w:pPr>
        <w:pStyle w:val="Numerada"/>
        <w:numPr>
          <w:ilvl w:val="0"/>
          <w:numId w:val="49"/>
        </w:numPr>
        <w:rPr>
          <w:lang w:val="pt-BR" w:bidi="pt-BR"/>
        </w:rPr>
      </w:pPr>
      <w:r w:rsidRPr="006525C6">
        <w:rPr>
          <w:lang w:val="pt-BR" w:bidi="pt-BR"/>
        </w:rPr>
        <w:t>As pontuações devem ser carregadas e exibidas.</w:t>
      </w:r>
    </w:p>
    <w:p w14:paraId="7BD9C0AB" w14:textId="77777777" w:rsidR="006525C6" w:rsidRPr="006525C6" w:rsidRDefault="006525C6" w:rsidP="006525C6">
      <w:pPr>
        <w:pStyle w:val="Numerada"/>
        <w:numPr>
          <w:ilvl w:val="0"/>
          <w:numId w:val="0"/>
        </w:numPr>
        <w:rPr>
          <w:lang w:val="pt-BR" w:bidi="pt-BR"/>
        </w:rPr>
      </w:pPr>
    </w:p>
    <w:sectPr w:rsidR="006525C6" w:rsidRPr="006525C6" w:rsidSect="003E250E">
      <w:headerReference w:type="default" r:id="rId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3AE84" w14:textId="77777777" w:rsidR="008E3E8A" w:rsidRDefault="008E3E8A">
      <w:pPr>
        <w:spacing w:line="240" w:lineRule="auto"/>
      </w:pPr>
      <w:r>
        <w:separator/>
      </w:r>
    </w:p>
  </w:endnote>
  <w:endnote w:type="continuationSeparator" w:id="0">
    <w:p w14:paraId="558E29B1" w14:textId="77777777" w:rsidR="008E3E8A" w:rsidRDefault="008E3E8A">
      <w:pPr>
        <w:spacing w:line="240" w:lineRule="auto"/>
      </w:pPr>
      <w:r>
        <w:continuationSeparator/>
      </w:r>
    </w:p>
  </w:endnote>
  <w:endnote w:type="continuationNotice" w:id="1">
    <w:p w14:paraId="0807AD51" w14:textId="77777777" w:rsidR="008E3E8A" w:rsidRDefault="008E3E8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A7C2F" w14:textId="77777777" w:rsidR="008E3E8A" w:rsidRDefault="008E3E8A">
      <w:pPr>
        <w:spacing w:line="240" w:lineRule="auto"/>
      </w:pPr>
      <w:r>
        <w:separator/>
      </w:r>
    </w:p>
  </w:footnote>
  <w:footnote w:type="continuationSeparator" w:id="0">
    <w:p w14:paraId="5A0232EC" w14:textId="77777777" w:rsidR="008E3E8A" w:rsidRDefault="008E3E8A">
      <w:pPr>
        <w:spacing w:line="240" w:lineRule="auto"/>
      </w:pPr>
      <w:r>
        <w:continuationSeparator/>
      </w:r>
    </w:p>
  </w:footnote>
  <w:footnote w:type="continuationNotice" w:id="1">
    <w:p w14:paraId="3C9F3423" w14:textId="77777777" w:rsidR="008E3E8A" w:rsidRDefault="008E3E8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4245311"/>
      <w:docPartObj>
        <w:docPartGallery w:val="Page Numbers (Top of Page)"/>
        <w:docPartUnique/>
      </w:docPartObj>
    </w:sdtPr>
    <w:sdtContent>
      <w:p w14:paraId="222AC3E4" w14:textId="350185E4" w:rsidR="003E250E" w:rsidRDefault="003E250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33916B4" w14:textId="4E70D3D1" w:rsidR="003E250E" w:rsidRPr="003E250E" w:rsidRDefault="00D32D69">
    <w:pPr>
      <w:pStyle w:val="Cabealho"/>
      <w:rPr>
        <w:lang w:val="pt-BR"/>
      </w:rPr>
    </w:pPr>
    <w:r>
      <w:rPr>
        <w:lang w:val="pt-BR"/>
      </w:rPr>
      <w:t>Andrei Inoue Hirata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60DEE"/>
    <w:multiLevelType w:val="hybridMultilevel"/>
    <w:tmpl w:val="4E4A0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064565"/>
    <w:multiLevelType w:val="hybridMultilevel"/>
    <w:tmpl w:val="EB4C4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439B7"/>
    <w:multiLevelType w:val="hybridMultilevel"/>
    <w:tmpl w:val="A82E8A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B5845"/>
    <w:multiLevelType w:val="hybridMultilevel"/>
    <w:tmpl w:val="877AB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486312"/>
    <w:multiLevelType w:val="hybridMultilevel"/>
    <w:tmpl w:val="4378B4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E640B"/>
    <w:multiLevelType w:val="hybridMultilevel"/>
    <w:tmpl w:val="7B8E8134"/>
    <w:lvl w:ilvl="0" w:tplc="C3228E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D1EBF"/>
    <w:multiLevelType w:val="hybridMultilevel"/>
    <w:tmpl w:val="23B676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060ABD"/>
    <w:multiLevelType w:val="hybridMultilevel"/>
    <w:tmpl w:val="6A280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92402"/>
    <w:multiLevelType w:val="hybridMultilevel"/>
    <w:tmpl w:val="23BC5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A3"/>
    <w:multiLevelType w:val="hybridMultilevel"/>
    <w:tmpl w:val="84040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23625"/>
    <w:multiLevelType w:val="hybridMultilevel"/>
    <w:tmpl w:val="D26617F0"/>
    <w:lvl w:ilvl="0" w:tplc="3DAC42B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555A7"/>
    <w:multiLevelType w:val="hybridMultilevel"/>
    <w:tmpl w:val="A82E8A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E7930"/>
    <w:multiLevelType w:val="hybridMultilevel"/>
    <w:tmpl w:val="3BC8D2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C85A0B"/>
    <w:multiLevelType w:val="hybridMultilevel"/>
    <w:tmpl w:val="0F28D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24F6C"/>
    <w:multiLevelType w:val="hybridMultilevel"/>
    <w:tmpl w:val="48C29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324C3"/>
    <w:multiLevelType w:val="hybridMultilevel"/>
    <w:tmpl w:val="57D63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53542"/>
    <w:multiLevelType w:val="hybridMultilevel"/>
    <w:tmpl w:val="AC04A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B70B3"/>
    <w:multiLevelType w:val="hybridMultilevel"/>
    <w:tmpl w:val="7AC8D5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7730E"/>
    <w:multiLevelType w:val="hybridMultilevel"/>
    <w:tmpl w:val="EF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A241D"/>
    <w:multiLevelType w:val="hybridMultilevel"/>
    <w:tmpl w:val="FBDCE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14F68"/>
    <w:multiLevelType w:val="hybridMultilevel"/>
    <w:tmpl w:val="FE165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96701"/>
    <w:multiLevelType w:val="hybridMultilevel"/>
    <w:tmpl w:val="5A6A2C16"/>
    <w:lvl w:ilvl="0" w:tplc="81C83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92189"/>
    <w:multiLevelType w:val="hybridMultilevel"/>
    <w:tmpl w:val="72A6B788"/>
    <w:lvl w:ilvl="0" w:tplc="B068F4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C77C6"/>
    <w:multiLevelType w:val="multilevel"/>
    <w:tmpl w:val="16FE96D8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2"/>
        <w:szCs w:val="22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3" w15:restartNumberingAfterBreak="0">
    <w:nsid w:val="7B333820"/>
    <w:multiLevelType w:val="hybridMultilevel"/>
    <w:tmpl w:val="562C396A"/>
    <w:lvl w:ilvl="0" w:tplc="C3228E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E20EA"/>
    <w:multiLevelType w:val="hybridMultilevel"/>
    <w:tmpl w:val="DF123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A565E"/>
    <w:multiLevelType w:val="hybridMultilevel"/>
    <w:tmpl w:val="5F96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3777">
    <w:abstractNumId w:val="32"/>
  </w:num>
  <w:num w:numId="2" w16cid:durableId="1076437714">
    <w:abstractNumId w:val="8"/>
  </w:num>
  <w:num w:numId="3" w16cid:durableId="1954361207">
    <w:abstractNumId w:val="7"/>
  </w:num>
  <w:num w:numId="4" w16cid:durableId="1356806245">
    <w:abstractNumId w:val="6"/>
  </w:num>
  <w:num w:numId="5" w16cid:durableId="1840459454">
    <w:abstractNumId w:val="5"/>
  </w:num>
  <w:num w:numId="6" w16cid:durableId="1821192894">
    <w:abstractNumId w:val="4"/>
  </w:num>
  <w:num w:numId="7" w16cid:durableId="2070766575">
    <w:abstractNumId w:val="3"/>
  </w:num>
  <w:num w:numId="8" w16cid:durableId="1679189589">
    <w:abstractNumId w:val="2"/>
  </w:num>
  <w:num w:numId="9" w16cid:durableId="908422017">
    <w:abstractNumId w:val="1"/>
  </w:num>
  <w:num w:numId="10" w16cid:durableId="918370444">
    <w:abstractNumId w:val="0"/>
  </w:num>
  <w:num w:numId="11" w16cid:durableId="505362617">
    <w:abstractNumId w:val="24"/>
  </w:num>
  <w:num w:numId="12" w16cid:durableId="1488130216">
    <w:abstractNumId w:val="17"/>
  </w:num>
  <w:num w:numId="13" w16cid:durableId="676007015">
    <w:abstractNumId w:val="9"/>
  </w:num>
  <w:num w:numId="14" w16cid:durableId="976951030">
    <w:abstractNumId w:val="10"/>
  </w:num>
  <w:num w:numId="15" w16cid:durableId="671566358">
    <w:abstractNumId w:val="35"/>
  </w:num>
  <w:num w:numId="16" w16cid:durableId="18360724">
    <w:abstractNumId w:val="27"/>
  </w:num>
  <w:num w:numId="17" w16cid:durableId="1976174436">
    <w:abstractNumId w:val="23"/>
  </w:num>
  <w:num w:numId="18" w16cid:durableId="1998681946">
    <w:abstractNumId w:val="12"/>
  </w:num>
  <w:num w:numId="19" w16cid:durableId="269243953">
    <w:abstractNumId w:val="25"/>
  </w:num>
  <w:num w:numId="20" w16cid:durableId="72627215">
    <w:abstractNumId w:val="29"/>
  </w:num>
  <w:num w:numId="21" w16cid:durableId="1474643901">
    <w:abstractNumId w:val="26"/>
  </w:num>
  <w:num w:numId="22" w16cid:durableId="1881435023">
    <w:abstractNumId w:val="34"/>
  </w:num>
  <w:num w:numId="23" w16cid:durableId="2040930130">
    <w:abstractNumId w:val="21"/>
  </w:num>
  <w:num w:numId="24" w16cid:durableId="1858151538">
    <w:abstractNumId w:val="28"/>
  </w:num>
  <w:num w:numId="25" w16cid:durableId="1057970171">
    <w:abstractNumId w:val="33"/>
  </w:num>
  <w:num w:numId="26" w16cid:durableId="166331495">
    <w:abstractNumId w:val="14"/>
  </w:num>
  <w:num w:numId="27" w16cid:durableId="160779798">
    <w:abstractNumId w:val="30"/>
  </w:num>
  <w:num w:numId="28" w16cid:durableId="1141995417">
    <w:abstractNumId w:val="31"/>
  </w:num>
  <w:num w:numId="29" w16cid:durableId="748388231">
    <w:abstractNumId w:val="19"/>
  </w:num>
  <w:num w:numId="30" w16cid:durableId="2008482803">
    <w:abstractNumId w:val="16"/>
  </w:num>
  <w:num w:numId="31" w16cid:durableId="1940722973">
    <w:abstractNumId w:val="22"/>
  </w:num>
  <w:num w:numId="32" w16cid:durableId="51780529">
    <w:abstractNumId w:val="13"/>
  </w:num>
  <w:num w:numId="33" w16cid:durableId="538511588">
    <w:abstractNumId w:val="20"/>
  </w:num>
  <w:num w:numId="34" w16cid:durableId="2017149339">
    <w:abstractNumId w:val="15"/>
  </w:num>
  <w:num w:numId="35" w16cid:durableId="1937711982">
    <w:abstractNumId w:val="11"/>
  </w:num>
  <w:num w:numId="36" w16cid:durableId="49749718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684428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9218158">
    <w:abstractNumId w:val="18"/>
  </w:num>
  <w:num w:numId="39" w16cid:durableId="106190300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214033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562352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39419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547898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053080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3879140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4717818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974215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177810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2430509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60"/>
    <w:rsid w:val="00001AB0"/>
    <w:rsid w:val="00007533"/>
    <w:rsid w:val="000150E9"/>
    <w:rsid w:val="00030E3C"/>
    <w:rsid w:val="00041A11"/>
    <w:rsid w:val="00043F38"/>
    <w:rsid w:val="00045290"/>
    <w:rsid w:val="0004645E"/>
    <w:rsid w:val="00046D38"/>
    <w:rsid w:val="00060B4F"/>
    <w:rsid w:val="00060E85"/>
    <w:rsid w:val="00072D27"/>
    <w:rsid w:val="00073B24"/>
    <w:rsid w:val="0008149A"/>
    <w:rsid w:val="00081792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D5F0F"/>
    <w:rsid w:val="000E0675"/>
    <w:rsid w:val="000E4559"/>
    <w:rsid w:val="000F11B9"/>
    <w:rsid w:val="000F5C3A"/>
    <w:rsid w:val="00100FB1"/>
    <w:rsid w:val="00102341"/>
    <w:rsid w:val="00105930"/>
    <w:rsid w:val="00105960"/>
    <w:rsid w:val="001073CE"/>
    <w:rsid w:val="00107678"/>
    <w:rsid w:val="0011019A"/>
    <w:rsid w:val="001126E8"/>
    <w:rsid w:val="00121553"/>
    <w:rsid w:val="001238BA"/>
    <w:rsid w:val="00131CAB"/>
    <w:rsid w:val="001354BB"/>
    <w:rsid w:val="001375F8"/>
    <w:rsid w:val="00140746"/>
    <w:rsid w:val="00140B38"/>
    <w:rsid w:val="00165007"/>
    <w:rsid w:val="00170CCC"/>
    <w:rsid w:val="00172D41"/>
    <w:rsid w:val="00180769"/>
    <w:rsid w:val="00181611"/>
    <w:rsid w:val="00183968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69FC"/>
    <w:rsid w:val="00217ACA"/>
    <w:rsid w:val="0022365C"/>
    <w:rsid w:val="00230225"/>
    <w:rsid w:val="0023030D"/>
    <w:rsid w:val="00230DEF"/>
    <w:rsid w:val="0023421C"/>
    <w:rsid w:val="0023572E"/>
    <w:rsid w:val="002359ED"/>
    <w:rsid w:val="00236869"/>
    <w:rsid w:val="00237772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811C4"/>
    <w:rsid w:val="002A2D1B"/>
    <w:rsid w:val="002A67C8"/>
    <w:rsid w:val="002A7B1A"/>
    <w:rsid w:val="002B2065"/>
    <w:rsid w:val="002B3E12"/>
    <w:rsid w:val="002B3FF2"/>
    <w:rsid w:val="002B40B7"/>
    <w:rsid w:val="002B777F"/>
    <w:rsid w:val="002C5D75"/>
    <w:rsid w:val="002D288E"/>
    <w:rsid w:val="002D6406"/>
    <w:rsid w:val="00301789"/>
    <w:rsid w:val="00301CCE"/>
    <w:rsid w:val="00302F02"/>
    <w:rsid w:val="00303B9F"/>
    <w:rsid w:val="0030504D"/>
    <w:rsid w:val="00317449"/>
    <w:rsid w:val="00321DFE"/>
    <w:rsid w:val="00322254"/>
    <w:rsid w:val="00325194"/>
    <w:rsid w:val="00331C5B"/>
    <w:rsid w:val="003367FC"/>
    <w:rsid w:val="0034130D"/>
    <w:rsid w:val="0036260E"/>
    <w:rsid w:val="003703D6"/>
    <w:rsid w:val="00370ED8"/>
    <w:rsid w:val="003728E3"/>
    <w:rsid w:val="0037672D"/>
    <w:rsid w:val="003962D3"/>
    <w:rsid w:val="003B41D7"/>
    <w:rsid w:val="003B51A7"/>
    <w:rsid w:val="003B542F"/>
    <w:rsid w:val="003C4A84"/>
    <w:rsid w:val="003C7D9D"/>
    <w:rsid w:val="003E08A7"/>
    <w:rsid w:val="003E250E"/>
    <w:rsid w:val="003E3A63"/>
    <w:rsid w:val="003E76B5"/>
    <w:rsid w:val="003F39A5"/>
    <w:rsid w:val="003F4800"/>
    <w:rsid w:val="003F5E29"/>
    <w:rsid w:val="00415C50"/>
    <w:rsid w:val="00416C39"/>
    <w:rsid w:val="004252AC"/>
    <w:rsid w:val="00440EBA"/>
    <w:rsid w:val="00457BEB"/>
    <w:rsid w:val="00461B2E"/>
    <w:rsid w:val="00463399"/>
    <w:rsid w:val="00465434"/>
    <w:rsid w:val="00482CFC"/>
    <w:rsid w:val="00484C72"/>
    <w:rsid w:val="0048761D"/>
    <w:rsid w:val="00487996"/>
    <w:rsid w:val="004911C1"/>
    <w:rsid w:val="00491910"/>
    <w:rsid w:val="0049659B"/>
    <w:rsid w:val="004A3D03"/>
    <w:rsid w:val="004B1460"/>
    <w:rsid w:val="004B1B9E"/>
    <w:rsid w:val="004B24F2"/>
    <w:rsid w:val="004B4DC0"/>
    <w:rsid w:val="004B6D7F"/>
    <w:rsid w:val="004C641D"/>
    <w:rsid w:val="004D6D56"/>
    <w:rsid w:val="004D785F"/>
    <w:rsid w:val="004E744B"/>
    <w:rsid w:val="004F37EC"/>
    <w:rsid w:val="004F7760"/>
    <w:rsid w:val="0050655C"/>
    <w:rsid w:val="00520AC9"/>
    <w:rsid w:val="00535CF5"/>
    <w:rsid w:val="005375BE"/>
    <w:rsid w:val="0054283D"/>
    <w:rsid w:val="00544A59"/>
    <w:rsid w:val="00550185"/>
    <w:rsid w:val="005565B3"/>
    <w:rsid w:val="00565191"/>
    <w:rsid w:val="0056685F"/>
    <w:rsid w:val="00570D21"/>
    <w:rsid w:val="00571CB1"/>
    <w:rsid w:val="00575F7D"/>
    <w:rsid w:val="005822C6"/>
    <w:rsid w:val="00582B07"/>
    <w:rsid w:val="00582F6F"/>
    <w:rsid w:val="005848AD"/>
    <w:rsid w:val="00594254"/>
    <w:rsid w:val="00596CF4"/>
    <w:rsid w:val="005A0338"/>
    <w:rsid w:val="005A36F5"/>
    <w:rsid w:val="005B1FC1"/>
    <w:rsid w:val="005B5962"/>
    <w:rsid w:val="005B6EB8"/>
    <w:rsid w:val="005C19A4"/>
    <w:rsid w:val="005D4942"/>
    <w:rsid w:val="005E05D0"/>
    <w:rsid w:val="005F4732"/>
    <w:rsid w:val="006070DD"/>
    <w:rsid w:val="006133FC"/>
    <w:rsid w:val="00614CAB"/>
    <w:rsid w:val="00616D10"/>
    <w:rsid w:val="00632185"/>
    <w:rsid w:val="00633BC0"/>
    <w:rsid w:val="00646B03"/>
    <w:rsid w:val="006525C6"/>
    <w:rsid w:val="00661DE5"/>
    <w:rsid w:val="006706DE"/>
    <w:rsid w:val="00674CE2"/>
    <w:rsid w:val="0068290A"/>
    <w:rsid w:val="0069487E"/>
    <w:rsid w:val="00694C5F"/>
    <w:rsid w:val="00697AFD"/>
    <w:rsid w:val="006A7CDE"/>
    <w:rsid w:val="006B0B82"/>
    <w:rsid w:val="006B1C8E"/>
    <w:rsid w:val="006B2FD2"/>
    <w:rsid w:val="006B3624"/>
    <w:rsid w:val="006B384D"/>
    <w:rsid w:val="006B7EF2"/>
    <w:rsid w:val="006C3B5F"/>
    <w:rsid w:val="006D23AB"/>
    <w:rsid w:val="006D3A72"/>
    <w:rsid w:val="006D5EE3"/>
    <w:rsid w:val="006E5166"/>
    <w:rsid w:val="006E629F"/>
    <w:rsid w:val="006F4D31"/>
    <w:rsid w:val="006F53EE"/>
    <w:rsid w:val="00703401"/>
    <w:rsid w:val="00717507"/>
    <w:rsid w:val="007263B8"/>
    <w:rsid w:val="00726D9C"/>
    <w:rsid w:val="00726F2C"/>
    <w:rsid w:val="00736D30"/>
    <w:rsid w:val="00742FF3"/>
    <w:rsid w:val="00760EE2"/>
    <w:rsid w:val="00762D0A"/>
    <w:rsid w:val="00766400"/>
    <w:rsid w:val="007701D1"/>
    <w:rsid w:val="00776395"/>
    <w:rsid w:val="0078378D"/>
    <w:rsid w:val="00786194"/>
    <w:rsid w:val="00794B27"/>
    <w:rsid w:val="00796D51"/>
    <w:rsid w:val="00797862"/>
    <w:rsid w:val="007A7846"/>
    <w:rsid w:val="007B0750"/>
    <w:rsid w:val="007C3560"/>
    <w:rsid w:val="007C65A1"/>
    <w:rsid w:val="007D0F94"/>
    <w:rsid w:val="007E223A"/>
    <w:rsid w:val="007E2825"/>
    <w:rsid w:val="007E3561"/>
    <w:rsid w:val="007E519C"/>
    <w:rsid w:val="007F2295"/>
    <w:rsid w:val="007F66F5"/>
    <w:rsid w:val="00802738"/>
    <w:rsid w:val="00805650"/>
    <w:rsid w:val="00805EBF"/>
    <w:rsid w:val="00812400"/>
    <w:rsid w:val="0082203C"/>
    <w:rsid w:val="00822B4A"/>
    <w:rsid w:val="00834999"/>
    <w:rsid w:val="008360A8"/>
    <w:rsid w:val="008416E0"/>
    <w:rsid w:val="008448EC"/>
    <w:rsid w:val="008472FC"/>
    <w:rsid w:val="0084760C"/>
    <w:rsid w:val="00851249"/>
    <w:rsid w:val="00852E93"/>
    <w:rsid w:val="00861AE4"/>
    <w:rsid w:val="00870E27"/>
    <w:rsid w:val="00873D38"/>
    <w:rsid w:val="00875BD0"/>
    <w:rsid w:val="00881255"/>
    <w:rsid w:val="00892EEE"/>
    <w:rsid w:val="008934B6"/>
    <w:rsid w:val="00897985"/>
    <w:rsid w:val="00897BFF"/>
    <w:rsid w:val="008A3AEE"/>
    <w:rsid w:val="008A5FF1"/>
    <w:rsid w:val="008B2C5F"/>
    <w:rsid w:val="008B368D"/>
    <w:rsid w:val="008C61B9"/>
    <w:rsid w:val="008D2FA9"/>
    <w:rsid w:val="008E3E8A"/>
    <w:rsid w:val="008E7763"/>
    <w:rsid w:val="008F595A"/>
    <w:rsid w:val="00905015"/>
    <w:rsid w:val="009063AA"/>
    <w:rsid w:val="00912477"/>
    <w:rsid w:val="009139AF"/>
    <w:rsid w:val="009159F8"/>
    <w:rsid w:val="009263AB"/>
    <w:rsid w:val="00930CC0"/>
    <w:rsid w:val="00933003"/>
    <w:rsid w:val="0094124A"/>
    <w:rsid w:val="00943B06"/>
    <w:rsid w:val="00945864"/>
    <w:rsid w:val="00952128"/>
    <w:rsid w:val="00953095"/>
    <w:rsid w:val="00961BD6"/>
    <w:rsid w:val="0097193B"/>
    <w:rsid w:val="009759B8"/>
    <w:rsid w:val="00982A32"/>
    <w:rsid w:val="009853E9"/>
    <w:rsid w:val="00994104"/>
    <w:rsid w:val="00994AD2"/>
    <w:rsid w:val="009968FF"/>
    <w:rsid w:val="00996E16"/>
    <w:rsid w:val="009979E8"/>
    <w:rsid w:val="009A26B7"/>
    <w:rsid w:val="009B0AF8"/>
    <w:rsid w:val="009B69C5"/>
    <w:rsid w:val="009C0B2C"/>
    <w:rsid w:val="009C6B85"/>
    <w:rsid w:val="009D0FDD"/>
    <w:rsid w:val="009E2FA5"/>
    <w:rsid w:val="009E3690"/>
    <w:rsid w:val="009E51FE"/>
    <w:rsid w:val="009E5643"/>
    <w:rsid w:val="009F6A5E"/>
    <w:rsid w:val="009F72A7"/>
    <w:rsid w:val="00A01761"/>
    <w:rsid w:val="00A05AC7"/>
    <w:rsid w:val="00A10870"/>
    <w:rsid w:val="00A119D9"/>
    <w:rsid w:val="00A145B7"/>
    <w:rsid w:val="00A20F84"/>
    <w:rsid w:val="00A21BED"/>
    <w:rsid w:val="00A27D99"/>
    <w:rsid w:val="00A46AD4"/>
    <w:rsid w:val="00A4763A"/>
    <w:rsid w:val="00A5254E"/>
    <w:rsid w:val="00A565CA"/>
    <w:rsid w:val="00A60D92"/>
    <w:rsid w:val="00A74984"/>
    <w:rsid w:val="00A75F4F"/>
    <w:rsid w:val="00A7681C"/>
    <w:rsid w:val="00A86EAC"/>
    <w:rsid w:val="00A91BD4"/>
    <w:rsid w:val="00A923E7"/>
    <w:rsid w:val="00AA3C88"/>
    <w:rsid w:val="00AA661C"/>
    <w:rsid w:val="00AB2470"/>
    <w:rsid w:val="00AC2F58"/>
    <w:rsid w:val="00AD0E8C"/>
    <w:rsid w:val="00AD3EC7"/>
    <w:rsid w:val="00AE4187"/>
    <w:rsid w:val="00AF04E7"/>
    <w:rsid w:val="00AF2B6B"/>
    <w:rsid w:val="00B12A12"/>
    <w:rsid w:val="00B16844"/>
    <w:rsid w:val="00B237D7"/>
    <w:rsid w:val="00B24BF4"/>
    <w:rsid w:val="00B32E3E"/>
    <w:rsid w:val="00B3326A"/>
    <w:rsid w:val="00B36906"/>
    <w:rsid w:val="00B369B4"/>
    <w:rsid w:val="00B40525"/>
    <w:rsid w:val="00B40E62"/>
    <w:rsid w:val="00B50D04"/>
    <w:rsid w:val="00B51F7D"/>
    <w:rsid w:val="00B53817"/>
    <w:rsid w:val="00B540F0"/>
    <w:rsid w:val="00B54664"/>
    <w:rsid w:val="00B6076E"/>
    <w:rsid w:val="00B60F1C"/>
    <w:rsid w:val="00B61F85"/>
    <w:rsid w:val="00B66C2A"/>
    <w:rsid w:val="00B74E17"/>
    <w:rsid w:val="00B75D3D"/>
    <w:rsid w:val="00B8058D"/>
    <w:rsid w:val="00B81A2E"/>
    <w:rsid w:val="00B821B5"/>
    <w:rsid w:val="00B830FA"/>
    <w:rsid w:val="00B8383B"/>
    <w:rsid w:val="00B9795D"/>
    <w:rsid w:val="00BA0760"/>
    <w:rsid w:val="00BA3469"/>
    <w:rsid w:val="00BA3CC7"/>
    <w:rsid w:val="00BA6929"/>
    <w:rsid w:val="00BC759A"/>
    <w:rsid w:val="00BE28DE"/>
    <w:rsid w:val="00BE4F10"/>
    <w:rsid w:val="00BF457D"/>
    <w:rsid w:val="00BF4775"/>
    <w:rsid w:val="00BF6873"/>
    <w:rsid w:val="00BF6D73"/>
    <w:rsid w:val="00C02983"/>
    <w:rsid w:val="00C14E7A"/>
    <w:rsid w:val="00C40C76"/>
    <w:rsid w:val="00C558EE"/>
    <w:rsid w:val="00C632A8"/>
    <w:rsid w:val="00C6547A"/>
    <w:rsid w:val="00C678C8"/>
    <w:rsid w:val="00C74672"/>
    <w:rsid w:val="00C833D1"/>
    <w:rsid w:val="00C930AF"/>
    <w:rsid w:val="00C973EC"/>
    <w:rsid w:val="00CA0C45"/>
    <w:rsid w:val="00CA403D"/>
    <w:rsid w:val="00CA610F"/>
    <w:rsid w:val="00CB29EC"/>
    <w:rsid w:val="00CB443B"/>
    <w:rsid w:val="00CC3536"/>
    <w:rsid w:val="00CC3AB0"/>
    <w:rsid w:val="00CC46FA"/>
    <w:rsid w:val="00CC68B9"/>
    <w:rsid w:val="00CD2F33"/>
    <w:rsid w:val="00CE104D"/>
    <w:rsid w:val="00CE1361"/>
    <w:rsid w:val="00CF038D"/>
    <w:rsid w:val="00CF12AE"/>
    <w:rsid w:val="00CF63A1"/>
    <w:rsid w:val="00D033AD"/>
    <w:rsid w:val="00D142B3"/>
    <w:rsid w:val="00D1798D"/>
    <w:rsid w:val="00D26155"/>
    <w:rsid w:val="00D2646B"/>
    <w:rsid w:val="00D317B4"/>
    <w:rsid w:val="00D32D69"/>
    <w:rsid w:val="00D428B8"/>
    <w:rsid w:val="00D43BFB"/>
    <w:rsid w:val="00D440BE"/>
    <w:rsid w:val="00D443DC"/>
    <w:rsid w:val="00D448A0"/>
    <w:rsid w:val="00D4573A"/>
    <w:rsid w:val="00D46550"/>
    <w:rsid w:val="00D52AEF"/>
    <w:rsid w:val="00D661BA"/>
    <w:rsid w:val="00D670A9"/>
    <w:rsid w:val="00D74A08"/>
    <w:rsid w:val="00D85A5F"/>
    <w:rsid w:val="00D877B6"/>
    <w:rsid w:val="00D87F8B"/>
    <w:rsid w:val="00D902A4"/>
    <w:rsid w:val="00D90D90"/>
    <w:rsid w:val="00D96CC8"/>
    <w:rsid w:val="00DA3035"/>
    <w:rsid w:val="00DA32D9"/>
    <w:rsid w:val="00DA387F"/>
    <w:rsid w:val="00DB1131"/>
    <w:rsid w:val="00DB2323"/>
    <w:rsid w:val="00DB331E"/>
    <w:rsid w:val="00DC0F3F"/>
    <w:rsid w:val="00DC4A8B"/>
    <w:rsid w:val="00DC4E21"/>
    <w:rsid w:val="00DC4F6D"/>
    <w:rsid w:val="00DD2BF2"/>
    <w:rsid w:val="00DD3154"/>
    <w:rsid w:val="00DD5358"/>
    <w:rsid w:val="00DD6C3E"/>
    <w:rsid w:val="00DD767C"/>
    <w:rsid w:val="00DE156E"/>
    <w:rsid w:val="00DF5D1C"/>
    <w:rsid w:val="00E00849"/>
    <w:rsid w:val="00E05495"/>
    <w:rsid w:val="00E1588C"/>
    <w:rsid w:val="00E224A0"/>
    <w:rsid w:val="00E227F1"/>
    <w:rsid w:val="00E254F0"/>
    <w:rsid w:val="00E25558"/>
    <w:rsid w:val="00E32E72"/>
    <w:rsid w:val="00E368D1"/>
    <w:rsid w:val="00E40636"/>
    <w:rsid w:val="00E4394E"/>
    <w:rsid w:val="00E46BB7"/>
    <w:rsid w:val="00E51168"/>
    <w:rsid w:val="00E60598"/>
    <w:rsid w:val="00E71DC2"/>
    <w:rsid w:val="00E72A21"/>
    <w:rsid w:val="00E7715A"/>
    <w:rsid w:val="00E823CA"/>
    <w:rsid w:val="00E85F9A"/>
    <w:rsid w:val="00E9732F"/>
    <w:rsid w:val="00EA3854"/>
    <w:rsid w:val="00EA444A"/>
    <w:rsid w:val="00EB30CC"/>
    <w:rsid w:val="00EB700D"/>
    <w:rsid w:val="00EC29F2"/>
    <w:rsid w:val="00EC350D"/>
    <w:rsid w:val="00EE636B"/>
    <w:rsid w:val="00EE7D67"/>
    <w:rsid w:val="00EF2BC5"/>
    <w:rsid w:val="00EF2CA6"/>
    <w:rsid w:val="00EF5931"/>
    <w:rsid w:val="00F03F63"/>
    <w:rsid w:val="00F048D4"/>
    <w:rsid w:val="00F06CF2"/>
    <w:rsid w:val="00F131F3"/>
    <w:rsid w:val="00F163A1"/>
    <w:rsid w:val="00F175D3"/>
    <w:rsid w:val="00F23B3F"/>
    <w:rsid w:val="00F26472"/>
    <w:rsid w:val="00F27CD0"/>
    <w:rsid w:val="00F30D82"/>
    <w:rsid w:val="00F33B83"/>
    <w:rsid w:val="00F34C84"/>
    <w:rsid w:val="00F37A7D"/>
    <w:rsid w:val="00F47C43"/>
    <w:rsid w:val="00F54BD0"/>
    <w:rsid w:val="00F61A58"/>
    <w:rsid w:val="00F8469D"/>
    <w:rsid w:val="00F84EBB"/>
    <w:rsid w:val="00F86487"/>
    <w:rsid w:val="00F86537"/>
    <w:rsid w:val="00F86816"/>
    <w:rsid w:val="00F94D3E"/>
    <w:rsid w:val="00FB1160"/>
    <w:rsid w:val="00FB3EF4"/>
    <w:rsid w:val="00FB59D6"/>
    <w:rsid w:val="00FC60C5"/>
    <w:rsid w:val="00FD41EA"/>
    <w:rsid w:val="00FE218D"/>
    <w:rsid w:val="00FE2AE1"/>
    <w:rsid w:val="00FE2F21"/>
    <w:rsid w:val="00FE3335"/>
    <w:rsid w:val="00FE457B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DD87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onoresolvida">
    <w:name w:val="Menção não resolvida"/>
    <w:basedOn w:val="Fontepargpadro"/>
    <w:uiPriority w:val="99"/>
    <w:unhideWhenUsed/>
    <w:rsid w:val="00F131F3"/>
    <w:rPr>
      <w:color w:val="605E5C"/>
      <w:shd w:val="clear" w:color="auto" w:fill="E1DFDD"/>
    </w:rPr>
  </w:style>
  <w:style w:type="character" w:customStyle="1" w:styleId="Meno1">
    <w:name w:val="Menção1"/>
    <w:basedOn w:val="Fontepargpadro"/>
    <w:uiPriority w:val="99"/>
    <w:unhideWhenUsed/>
    <w:rsid w:val="00264416"/>
    <w:rPr>
      <w:color w:val="2B579A"/>
      <w:shd w:val="clear" w:color="auto" w:fill="E1DFDD"/>
    </w:rPr>
  </w:style>
  <w:style w:type="character" w:customStyle="1" w:styleId="t1">
    <w:name w:val="t1"/>
    <w:basedOn w:val="Fontepargpadro"/>
    <w:rsid w:val="00FE2AE1"/>
  </w:style>
  <w:style w:type="character" w:styleId="MenoPendente">
    <w:name w:val="Unresolved Mention"/>
    <w:basedOn w:val="Fontepargpadro"/>
    <w:uiPriority w:val="99"/>
    <w:semiHidden/>
    <w:unhideWhenUsed/>
    <w:rsid w:val="0037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Colabore%20com%20o%20tutorial%20d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B119-9CCB-4AC5-B9AD-157026D9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Colabore com o tutorial do Word</Template>
  <TotalTime>0</TotalTime>
  <Pages>1</Pages>
  <Words>2535</Words>
  <Characters>13691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2025-05-21T00:45:00Z</dcterms:created>
  <dcterms:modified xsi:type="dcterms:W3CDTF">2025-05-21T05:13:00Z</dcterms:modified>
</cp:coreProperties>
</file>